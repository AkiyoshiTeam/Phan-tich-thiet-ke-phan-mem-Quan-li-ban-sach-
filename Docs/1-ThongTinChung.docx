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  <w:rPr>
          <w:lang w:val="en-US"/>
        </w:rPr>
      </w:pPr>
      <w:r>
        <w:t>Tên đề tài:</w:t>
      </w:r>
      <w:r>
        <w:rPr>
          <w:lang w:val="en-US"/>
        </w:rPr>
        <w:t xml:space="preserve"> </w:t>
      </w:r>
    </w:p>
    <w:p w:rsidR="000665DD" w:rsidRPr="00F3582E" w:rsidRDefault="00F3582E" w:rsidP="00F3582E">
      <w:pPr>
        <w:pStyle w:val="ListParagraph"/>
        <w:numPr>
          <w:ilvl w:val="0"/>
          <w:numId w:val="32"/>
        </w:numPr>
        <w:rPr>
          <w:szCs w:val="24"/>
        </w:rPr>
      </w:pPr>
      <w:r w:rsidRPr="00F3582E">
        <w:rPr>
          <w:szCs w:val="24"/>
          <w:lang w:val="en-US"/>
        </w:rPr>
        <w:t>Phần mềm quản lý bán sách.</w:t>
      </w:r>
    </w:p>
    <w:p w:rsidR="000665DD" w:rsidRDefault="000665DD" w:rsidP="000665DD">
      <w:pPr>
        <w:pStyle w:val="Heading1"/>
      </w:pPr>
      <w:r>
        <w:t>Môi trường phát triển ứng dụng:</w:t>
      </w:r>
    </w:p>
    <w:p w:rsidR="00F3582E" w:rsidRPr="00F3582E" w:rsidRDefault="00F3582E" w:rsidP="00F3582E">
      <w:pPr>
        <w:pStyle w:val="Heading1"/>
        <w:numPr>
          <w:ilvl w:val="0"/>
          <w:numId w:val="32"/>
        </w:numPr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  <w:lang w:val="en-US"/>
        </w:rPr>
        <w:t xml:space="preserve">IDE: </w:t>
      </w:r>
      <w:r w:rsidRPr="00F3582E">
        <w:rPr>
          <w:rFonts w:ascii="Times New Roman" w:hAnsi="Times New Roman"/>
          <w:b w:val="0"/>
          <w:lang w:val="en-US"/>
        </w:rPr>
        <w:t>Visual Studio 2017</w:t>
      </w:r>
      <w:r w:rsidR="008D0E3B">
        <w:rPr>
          <w:rFonts w:ascii="Times New Roman" w:hAnsi="Times New Roman"/>
          <w:b w:val="0"/>
          <w:lang w:val="en-US"/>
        </w:rPr>
        <w:t>.</w:t>
      </w:r>
    </w:p>
    <w:p w:rsidR="00F3582E" w:rsidRDefault="00F3582E" w:rsidP="00F3582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Hệ điều hành: Windows 7, 8, 8.1, 10</w:t>
      </w:r>
      <w:r w:rsidR="008D0E3B">
        <w:rPr>
          <w:lang w:val="en-US"/>
        </w:rPr>
        <w:t>.</w:t>
      </w:r>
    </w:p>
    <w:p w:rsidR="00F3582E" w:rsidRDefault="00F3582E" w:rsidP="00F3582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Nề</w:t>
      </w:r>
      <w:r w:rsidR="008D0E3B">
        <w:rPr>
          <w:lang w:val="en-US"/>
        </w:rPr>
        <w:t>n tảng: .NET Framework 4.0 hoặc cao hơn.</w:t>
      </w:r>
    </w:p>
    <w:p w:rsidR="008D0E3B" w:rsidRDefault="008D0E3B" w:rsidP="00F3582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Ngôn ngữ lập trình: C#.</w:t>
      </w:r>
    </w:p>
    <w:p w:rsidR="008D0E3B" w:rsidRDefault="008D0E3B" w:rsidP="00F3582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Báo cáo: Cystal Report.</w:t>
      </w:r>
    </w:p>
    <w:p w:rsidR="008D0E3B" w:rsidRPr="00F3582E" w:rsidRDefault="008D0E3B" w:rsidP="00F3582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Cơ sở dữ liệu: SQL Server 2016.</w:t>
      </w: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06"/>
        <w:gridCol w:w="1572"/>
        <w:gridCol w:w="3274"/>
      </w:tblGrid>
      <w:tr w:rsidR="00C85107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C85107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1642015</w:t>
            </w:r>
          </w:p>
        </w:tc>
        <w:tc>
          <w:tcPr>
            <w:tcW w:w="2855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Đức Đông</w:t>
            </w:r>
          </w:p>
        </w:tc>
        <w:tc>
          <w:tcPr>
            <w:tcW w:w="1573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01675986916</w:t>
            </w:r>
          </w:p>
        </w:tc>
        <w:tc>
          <w:tcPr>
            <w:tcW w:w="3287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Pr="0074739C">
                <w:rPr>
                  <w:rStyle w:val="Hyperlink"/>
                  <w:lang w:val="en-US"/>
                </w:rPr>
                <w:t>dongroken@gmail.com</w:t>
              </w:r>
            </w:hyperlink>
          </w:p>
        </w:tc>
      </w:tr>
      <w:tr w:rsidR="00C85107" w:rsidTr="00C85107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1642027</w:t>
            </w:r>
          </w:p>
        </w:tc>
        <w:tc>
          <w:tcPr>
            <w:tcW w:w="2855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Lâm Thiên Hưng</w:t>
            </w:r>
          </w:p>
        </w:tc>
        <w:tc>
          <w:tcPr>
            <w:tcW w:w="1573" w:type="dxa"/>
          </w:tcPr>
          <w:p w:rsidR="000665DD" w:rsidRPr="00C85107" w:rsidRDefault="00C851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0945356532</w:t>
            </w:r>
          </w:p>
        </w:tc>
        <w:tc>
          <w:tcPr>
            <w:tcW w:w="3287" w:type="dxa"/>
            <w:vAlign w:val="center"/>
          </w:tcPr>
          <w:p w:rsidR="000665DD" w:rsidRPr="00C85107" w:rsidRDefault="00C85107" w:rsidP="00C85107">
            <w:hyperlink r:id="rId8" w:history="1">
              <w:r w:rsidRPr="00C85107">
                <w:rPr>
                  <w:rStyle w:val="Hyperlink"/>
                </w:rPr>
                <w:t>as.thienvuong@gmail.com</w:t>
              </w:r>
            </w:hyperlink>
          </w:p>
        </w:tc>
      </w:tr>
      <w:tr w:rsidR="00C85107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bookmarkStart w:id="0" w:name="_GoBack"/>
            <w:bookmarkEnd w:id="0"/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703" w:rsidRDefault="00782703">
      <w:r>
        <w:separator/>
      </w:r>
    </w:p>
  </w:endnote>
  <w:endnote w:type="continuationSeparator" w:id="0">
    <w:p w:rsidR="00782703" w:rsidRDefault="0078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703" w:rsidRDefault="00782703">
      <w:r>
        <w:separator/>
      </w:r>
    </w:p>
  </w:footnote>
  <w:footnote w:type="continuationSeparator" w:id="0">
    <w:p w:rsidR="00782703" w:rsidRDefault="00782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90A61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420411"/>
    <w:multiLevelType w:val="hybridMultilevel"/>
    <w:tmpl w:val="FF9A441C"/>
    <w:lvl w:ilvl="0" w:tplc="6A0CB0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82703"/>
    <w:rsid w:val="007A1DE8"/>
    <w:rsid w:val="007F21C9"/>
    <w:rsid w:val="008243D9"/>
    <w:rsid w:val="008D0E3B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85107"/>
    <w:rsid w:val="00CA52C8"/>
    <w:rsid w:val="00D023A7"/>
    <w:rsid w:val="00D234F3"/>
    <w:rsid w:val="00DA2A6D"/>
    <w:rsid w:val="00DC363E"/>
    <w:rsid w:val="00E95D0C"/>
    <w:rsid w:val="00F3582E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0D808"/>
  <w15:docId w15:val="{34169F40-CC80-40D0-9144-BD7D04FF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3582E"/>
    <w:pPr>
      <w:ind w:left="720"/>
      <w:contextualSpacing/>
    </w:pPr>
  </w:style>
  <w:style w:type="character" w:styleId="Hyperlink">
    <w:name w:val="Hyperlink"/>
    <w:basedOn w:val="DefaultParagraphFont"/>
    <w:unhideWhenUsed/>
    <w:rsid w:val="00C85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.thienvuo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ngroke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8</cp:revision>
  <cp:lastPrinted>2013-12-07T15:54:00Z</cp:lastPrinted>
  <dcterms:created xsi:type="dcterms:W3CDTF">2013-10-13T11:23:00Z</dcterms:created>
  <dcterms:modified xsi:type="dcterms:W3CDTF">2017-10-22T13:43:00Z</dcterms:modified>
</cp:coreProperties>
</file>