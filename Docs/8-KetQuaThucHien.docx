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4648" w14:textId="77777777" w:rsidR="003548A8" w:rsidRDefault="003548A8" w:rsidP="003548A8">
      <w:pPr>
        <w:rPr>
          <w:lang w:val="en-US"/>
        </w:rPr>
      </w:pPr>
    </w:p>
    <w:p w14:paraId="75433908" w14:textId="77777777" w:rsidR="00301562" w:rsidRDefault="00301562" w:rsidP="003548A8">
      <w:pPr>
        <w:rPr>
          <w:lang w:val="en-US"/>
        </w:rPr>
      </w:pPr>
    </w:p>
    <w:p w14:paraId="2EEFD1EE" w14:textId="77777777" w:rsidR="00301562" w:rsidRDefault="00301562" w:rsidP="003548A8">
      <w:pPr>
        <w:rPr>
          <w:lang w:val="en-US"/>
        </w:rPr>
      </w:pPr>
    </w:p>
    <w:p w14:paraId="41557233" w14:textId="77777777" w:rsidR="00301562" w:rsidRDefault="00301562" w:rsidP="003548A8">
      <w:pPr>
        <w:rPr>
          <w:lang w:val="en-US"/>
        </w:rPr>
      </w:pPr>
    </w:p>
    <w:p w14:paraId="060AE719" w14:textId="77777777" w:rsidR="00301562" w:rsidRDefault="00301562" w:rsidP="003548A8">
      <w:pPr>
        <w:rPr>
          <w:lang w:val="en-US"/>
        </w:rPr>
      </w:pPr>
    </w:p>
    <w:p w14:paraId="6B505204" w14:textId="77777777" w:rsidR="00301562" w:rsidRDefault="00301562" w:rsidP="003548A8">
      <w:pPr>
        <w:rPr>
          <w:lang w:val="en-US"/>
        </w:rPr>
      </w:pPr>
    </w:p>
    <w:p w14:paraId="03675C8B" w14:textId="77777777" w:rsidR="00301562" w:rsidRDefault="00301562" w:rsidP="003548A8">
      <w:pPr>
        <w:rPr>
          <w:lang w:val="en-US"/>
        </w:rPr>
      </w:pPr>
    </w:p>
    <w:p w14:paraId="2F55E1FE" w14:textId="77777777" w:rsidR="003548A8" w:rsidRPr="003548A8" w:rsidRDefault="003548A8" w:rsidP="003548A8">
      <w:pPr>
        <w:rPr>
          <w:lang w:val="en-US"/>
        </w:rPr>
      </w:pPr>
    </w:p>
    <w:p w14:paraId="0CCB882C" w14:textId="0AF5D34D" w:rsidR="00D234F3" w:rsidRDefault="00770457" w:rsidP="007A1DE8">
      <w:pPr>
        <w:pStyle w:val="Title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5D4E59">
        <w:rPr>
          <w:lang w:val="en-US"/>
        </w:rPr>
        <w:br/>
      </w:r>
      <w:r w:rsidR="005D4E59">
        <w:rPr>
          <w:color w:val="0000FF"/>
          <w:lang w:val="en-US"/>
        </w:rPr>
        <w:t>Phần mềm quản lý bán sách</w:t>
      </w:r>
    </w:p>
    <w:p w14:paraId="7733AA9E" w14:textId="77777777" w:rsidR="007A1DE8" w:rsidRPr="007A1DE8" w:rsidRDefault="007A1DE8" w:rsidP="007A1DE8">
      <w:pPr>
        <w:rPr>
          <w:lang w:val="en-US"/>
        </w:rPr>
      </w:pPr>
    </w:p>
    <w:p w14:paraId="142556CD" w14:textId="6E397BAC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D4E59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777FC36C" w14:textId="77777777" w:rsidR="00D234F3" w:rsidRDefault="00D234F3">
      <w:pPr>
        <w:pStyle w:val="Title"/>
        <w:jc w:val="both"/>
        <w:rPr>
          <w:lang w:val="en-US"/>
        </w:rPr>
      </w:pPr>
    </w:p>
    <w:p w14:paraId="7B78F4FA" w14:textId="77777777" w:rsidR="003548A8" w:rsidRDefault="003548A8" w:rsidP="003548A8">
      <w:pPr>
        <w:rPr>
          <w:lang w:val="en-US"/>
        </w:rPr>
      </w:pPr>
    </w:p>
    <w:p w14:paraId="6A5B06A4" w14:textId="77777777" w:rsidR="00301562" w:rsidRDefault="00301562" w:rsidP="003548A8">
      <w:pPr>
        <w:rPr>
          <w:lang w:val="en-US"/>
        </w:rPr>
      </w:pPr>
    </w:p>
    <w:p w14:paraId="411AAA1A" w14:textId="77777777" w:rsidR="00301562" w:rsidRDefault="00301562" w:rsidP="003548A8">
      <w:pPr>
        <w:rPr>
          <w:lang w:val="en-US"/>
        </w:rPr>
      </w:pPr>
    </w:p>
    <w:p w14:paraId="36FC9032" w14:textId="77777777" w:rsidR="00301562" w:rsidRDefault="00301562" w:rsidP="003548A8">
      <w:pPr>
        <w:rPr>
          <w:lang w:val="en-US"/>
        </w:rPr>
      </w:pPr>
    </w:p>
    <w:p w14:paraId="1234A575" w14:textId="77777777" w:rsidR="00301562" w:rsidRDefault="00301562" w:rsidP="003548A8">
      <w:pPr>
        <w:rPr>
          <w:lang w:val="en-US"/>
        </w:rPr>
      </w:pPr>
    </w:p>
    <w:p w14:paraId="08BC4470" w14:textId="77777777" w:rsidR="00301562" w:rsidRDefault="00301562" w:rsidP="003548A8">
      <w:pPr>
        <w:rPr>
          <w:lang w:val="en-US"/>
        </w:rPr>
      </w:pPr>
    </w:p>
    <w:p w14:paraId="399A2261" w14:textId="77777777" w:rsidR="00301562" w:rsidRDefault="00301562" w:rsidP="003548A8">
      <w:pPr>
        <w:rPr>
          <w:lang w:val="en-US"/>
        </w:rPr>
      </w:pPr>
    </w:p>
    <w:p w14:paraId="6925A4B9" w14:textId="77777777" w:rsidR="00301562" w:rsidRDefault="00301562" w:rsidP="003548A8">
      <w:pPr>
        <w:rPr>
          <w:lang w:val="en-US"/>
        </w:rPr>
      </w:pPr>
    </w:p>
    <w:p w14:paraId="642D43F7" w14:textId="77777777" w:rsidR="00301562" w:rsidRDefault="00301562" w:rsidP="003548A8">
      <w:pPr>
        <w:rPr>
          <w:lang w:val="en-US"/>
        </w:rPr>
      </w:pPr>
    </w:p>
    <w:p w14:paraId="3795571D" w14:textId="77777777" w:rsidR="003548A8" w:rsidRDefault="003548A8" w:rsidP="003548A8">
      <w:pPr>
        <w:rPr>
          <w:lang w:val="en-US"/>
        </w:rPr>
      </w:pPr>
    </w:p>
    <w:p w14:paraId="773BBB17" w14:textId="77777777" w:rsidR="003548A8" w:rsidRDefault="003548A8" w:rsidP="003548A8">
      <w:pPr>
        <w:rPr>
          <w:lang w:val="en-US"/>
        </w:rPr>
      </w:pPr>
    </w:p>
    <w:p w14:paraId="49854D1A" w14:textId="77777777" w:rsidR="003548A8" w:rsidRDefault="003548A8" w:rsidP="003548A8">
      <w:pPr>
        <w:rPr>
          <w:lang w:val="en-US"/>
        </w:rPr>
      </w:pPr>
    </w:p>
    <w:p w14:paraId="19EBC014" w14:textId="77777777" w:rsidR="003548A8" w:rsidRDefault="003548A8" w:rsidP="003548A8">
      <w:pPr>
        <w:rPr>
          <w:lang w:val="en-US"/>
        </w:rPr>
      </w:pPr>
    </w:p>
    <w:p w14:paraId="04348CBF" w14:textId="77777777" w:rsidR="003548A8" w:rsidRDefault="003548A8" w:rsidP="003548A8">
      <w:pPr>
        <w:rPr>
          <w:lang w:val="en-US"/>
        </w:rPr>
      </w:pPr>
    </w:p>
    <w:p w14:paraId="6F0827D1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AF066B0" w14:textId="77777777" w:rsidR="005D4E59" w:rsidRPr="003548A8" w:rsidRDefault="005D4E59" w:rsidP="005D4E59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1642015 – Nguyễn Đức Đông</w:t>
      </w:r>
    </w:p>
    <w:p w14:paraId="63A04839" w14:textId="77777777" w:rsidR="005D4E59" w:rsidRPr="003548A8" w:rsidRDefault="005D4E59" w:rsidP="005D4E59">
      <w:pPr>
        <w:jc w:val="center"/>
        <w:rPr>
          <w:sz w:val="30"/>
          <w:szCs w:val="30"/>
          <w:lang w:val="en-US"/>
        </w:rPr>
        <w:sectPr w:rsidR="005D4E59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1642027– Lâm Thiên Hưng</w:t>
      </w:r>
    </w:p>
    <w:p w14:paraId="23EE677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0C03126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1646FAF" w14:textId="77777777" w:rsidTr="00D06B0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6CE59D4E" w14:textId="77777777" w:rsidR="00E95D0C" w:rsidRPr="007A1DE8" w:rsidRDefault="00E95D0C" w:rsidP="00D06B04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3FD0B9C3" w14:textId="77777777" w:rsidR="00E95D0C" w:rsidRPr="007A1DE8" w:rsidRDefault="00E95D0C" w:rsidP="00D06B04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45735491" w14:textId="77777777" w:rsidR="00E95D0C" w:rsidRPr="007A1DE8" w:rsidRDefault="00E95D0C" w:rsidP="00D06B04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748019A3" w14:textId="77777777" w:rsidR="00E95D0C" w:rsidRPr="007A1DE8" w:rsidRDefault="00DC363E" w:rsidP="00D06B04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4CF91706" w14:textId="77777777" w:rsidTr="00D06B0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D74F3" w14:textId="069047EA" w:rsidR="00E95D0C" w:rsidRPr="00773500" w:rsidRDefault="00773500" w:rsidP="00D06B0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73500">
              <w:rPr>
                <w:rFonts w:eastAsia="SimSun"/>
                <w:lang w:val="en-US"/>
              </w:rPr>
              <w:t>19</w:t>
            </w:r>
            <w:r w:rsidR="00895E61" w:rsidRPr="00773500">
              <w:rPr>
                <w:rFonts w:eastAsia="SimSun"/>
                <w:lang w:val="en-US"/>
              </w:rPr>
              <w:t>/</w:t>
            </w:r>
            <w:r w:rsidRPr="00773500">
              <w:rPr>
                <w:rFonts w:eastAsia="SimSun"/>
                <w:lang w:val="en-US"/>
              </w:rPr>
              <w:t>1</w:t>
            </w:r>
            <w:r w:rsidR="00895E61" w:rsidRPr="00773500">
              <w:rPr>
                <w:rFonts w:eastAsia="SimSun"/>
                <w:lang w:val="en-US"/>
              </w:rPr>
              <w:t>/201</w:t>
            </w:r>
            <w:r w:rsidRPr="00773500">
              <w:rPr>
                <w:rFonts w:eastAsia="SimSun"/>
                <w:lang w:val="en-US"/>
              </w:rPr>
              <w:t>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C692A" w14:textId="6C599A08" w:rsidR="00E95D0C" w:rsidRPr="00773500" w:rsidRDefault="00895E61" w:rsidP="00D06B0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73500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B56C2" w14:textId="4543DB31" w:rsidR="00E95D0C" w:rsidRPr="00773500" w:rsidRDefault="00D06B04" w:rsidP="00D06B04">
            <w:pPr>
              <w:keepLines/>
              <w:spacing w:after="120"/>
              <w:rPr>
                <w:rFonts w:eastAsia="SimSun"/>
                <w:lang w:val="en-US"/>
              </w:rPr>
            </w:pPr>
            <w:r w:rsidRPr="00773500">
              <w:rPr>
                <w:rFonts w:eastAsia="SimSun"/>
                <w:lang w:val="en-US"/>
              </w:rPr>
              <w:t>Môi trường phát triển và môi trường triển khai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C3CE6" w14:textId="509E0F8A" w:rsidR="00E95D0C" w:rsidRPr="00773500" w:rsidRDefault="00D06B04" w:rsidP="00D06B04">
            <w:pPr>
              <w:keepLines/>
              <w:spacing w:after="120"/>
              <w:rPr>
                <w:rFonts w:eastAsia="SimSun"/>
                <w:lang w:val="en-US"/>
              </w:rPr>
            </w:pPr>
            <w:r w:rsidRPr="00773500">
              <w:rPr>
                <w:rFonts w:eastAsia="SimSun"/>
                <w:lang w:val="en-US"/>
              </w:rPr>
              <w:t>Nguyễn Đức Đông</w:t>
            </w:r>
          </w:p>
        </w:tc>
      </w:tr>
      <w:tr w:rsidR="00E95D0C" w:rsidRPr="007A1DE8" w14:paraId="27470055" w14:textId="77777777" w:rsidTr="00D06B0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5285C" w14:textId="40C3B69C" w:rsidR="00E95D0C" w:rsidRPr="007A1DE8" w:rsidRDefault="00773500" w:rsidP="00D06B0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19</w:t>
            </w:r>
            <w:r w:rsidR="00895E61">
              <w:rPr>
                <w:rFonts w:eastAsia="SimSun"/>
                <w:lang w:val="en-US"/>
              </w:rPr>
              <w:t>/1/201</w:t>
            </w:r>
            <w:r>
              <w:rPr>
                <w:rFonts w:eastAsia="SimSun"/>
                <w:lang w:val="en-US"/>
              </w:rPr>
              <w:t>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A0977" w14:textId="2B7950B7" w:rsidR="00E95D0C" w:rsidRPr="007A1DE8" w:rsidRDefault="00895E61" w:rsidP="00D06B0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EA1556" w14:textId="435FF1F2" w:rsidR="00E95D0C" w:rsidRPr="007A1DE8" w:rsidRDefault="00D06B04" w:rsidP="00D06B04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Kết quả đạt được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16EDD" w14:textId="7344EE3F" w:rsidR="00E95D0C" w:rsidRPr="007A1DE8" w:rsidRDefault="00D06B04" w:rsidP="00D06B04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Lâm Thiên Hưng</w:t>
            </w:r>
          </w:p>
        </w:tc>
      </w:tr>
      <w:tr w:rsidR="00E95D0C" w:rsidRPr="007A1DE8" w14:paraId="03B7765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493D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9A76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037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057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A9ECF2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47B1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4039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B967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7694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97D65C8" w14:textId="77777777" w:rsidR="00A23833" w:rsidRDefault="00A23833" w:rsidP="0031511D">
      <w:pPr>
        <w:pStyle w:val="Title"/>
        <w:rPr>
          <w:lang w:val="en-US"/>
        </w:rPr>
      </w:pPr>
    </w:p>
    <w:p w14:paraId="48FAA432" w14:textId="1866187A" w:rsidR="007E7DEA" w:rsidRPr="007E7DEA" w:rsidRDefault="00A23833" w:rsidP="007E7DEA">
      <w:pPr>
        <w:pStyle w:val="Title"/>
        <w:rPr>
          <w:rFonts w:ascii="Times New Roman" w:hAnsi="Times New Roman"/>
          <w:lang w:val="en-US"/>
        </w:rPr>
      </w:pPr>
      <w:r>
        <w:rPr>
          <w:lang w:val="en-US"/>
        </w:rPr>
        <w:br w:type="page"/>
      </w:r>
      <w:r w:rsidRPr="007E7DEA">
        <w:rPr>
          <w:rFonts w:ascii="Times New Roman" w:hAnsi="Times New Roman"/>
          <w:lang w:val="en-US"/>
        </w:rPr>
        <w:lastRenderedPageBreak/>
        <w:t>M</w:t>
      </w:r>
      <w:r w:rsidR="007E7DEA" w:rsidRPr="007E7DEA">
        <w:rPr>
          <w:rFonts w:ascii="Times New Roman" w:hAnsi="Times New Roman"/>
          <w:lang w:val="en-US"/>
        </w:rPr>
        <w:t>ỤC LỤC</w:t>
      </w:r>
      <w:r w:rsidR="007E7DEA">
        <w:rPr>
          <w:lang w:val="en-US"/>
        </w:rPr>
        <w:fldChar w:fldCharType="begin"/>
      </w:r>
      <w:r w:rsidR="007E7DEA">
        <w:rPr>
          <w:lang w:val="en-US"/>
        </w:rPr>
        <w:instrText xml:space="preserve"> TOC \o "1-3" \h \z \u </w:instrText>
      </w:r>
      <w:r w:rsidR="007E7DEA">
        <w:rPr>
          <w:lang w:val="en-US"/>
        </w:rPr>
        <w:fldChar w:fldCharType="separat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vi-VN"/>
        </w:rPr>
        <w:id w:val="-74149249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0"/>
        </w:rPr>
      </w:sdtEndPr>
      <w:sdtContent>
        <w:p w14:paraId="5279DC6B" w14:textId="64F7DBF0" w:rsidR="007E7DEA" w:rsidRPr="007E7DEA" w:rsidRDefault="007E7DEA">
          <w:pPr>
            <w:pStyle w:val="TOCHeading"/>
            <w:rPr>
              <w:rFonts w:ascii="Times New Roman" w:hAnsi="Times New Roman" w:cs="Times New Roman"/>
              <w:sz w:val="16"/>
              <w:szCs w:val="16"/>
            </w:rPr>
          </w:pPr>
        </w:p>
        <w:p w14:paraId="4D74EB93" w14:textId="5583D476" w:rsidR="007E7DEA" w:rsidRPr="007E7DEA" w:rsidRDefault="007E7DEA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r w:rsidRPr="007E7DE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E7DE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E7DE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02516259" w:history="1">
            <w:r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1.</w:t>
            </w:r>
            <w:r w:rsidRPr="007E7DEA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Môi trường phát triển và Môi trường triển khai</w: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_Toc502516259 \h </w:instrTex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7E47A9" w14:textId="2B23CD1E" w:rsidR="007E7DEA" w:rsidRPr="007E7DEA" w:rsidRDefault="005723C9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502516260" w:history="1">
            <w:r w:rsidR="007E7DEA"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2.</w:t>
            </w:r>
            <w:r w:rsidR="007E7DEA" w:rsidRPr="007E7DEA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="007E7DEA"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Kết quả đạt được</w:t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_Toc502516260 \h </w:instrText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FEF65" w14:textId="49EB2694" w:rsidR="007E7DEA" w:rsidRPr="007E7DEA" w:rsidRDefault="005723C9">
          <w:pPr>
            <w:pStyle w:val="TOC1"/>
            <w:tabs>
              <w:tab w:val="left" w:pos="480"/>
              <w:tab w:val="right" w:leader="dot" w:pos="9017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val="en-US"/>
            </w:rPr>
          </w:pPr>
          <w:hyperlink w:anchor="_Toc502516261" w:history="1">
            <w:r w:rsidR="007E7DEA"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3.</w:t>
            </w:r>
            <w:r w:rsidR="007E7DEA" w:rsidRPr="007E7DEA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8"/>
                <w:szCs w:val="28"/>
                <w:lang w:val="en-US"/>
              </w:rPr>
              <w:tab/>
            </w:r>
            <w:r w:rsidR="007E7DEA" w:rsidRPr="007E7DEA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Hướng phát triển</w:t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_Toc502516261 \h </w:instrText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E7DEA" w:rsidRPr="007E7D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09CEF0" w14:textId="5D33E1D1" w:rsidR="007E7DEA" w:rsidRDefault="007E7DEA">
          <w:r w:rsidRPr="007E7DE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2AA8B9" w14:textId="7E060BAB" w:rsidR="00C14AB8" w:rsidRDefault="007E7DEA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5977F2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FF69D23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bookmarkStart w:id="2" w:name="_Toc502516250"/>
      <w:bookmarkStart w:id="3" w:name="_Toc502516259"/>
      <w:r>
        <w:rPr>
          <w:lang w:val="en-US"/>
        </w:rPr>
        <w:lastRenderedPageBreak/>
        <w:t>Môi trường phát triển và Môi trường triển khai</w:t>
      </w:r>
      <w:bookmarkEnd w:id="0"/>
      <w:bookmarkEnd w:id="1"/>
      <w:bookmarkEnd w:id="2"/>
      <w:bookmarkEnd w:id="3"/>
    </w:p>
    <w:p w14:paraId="17909D66" w14:textId="77777777" w:rsidR="00770457" w:rsidRPr="008C45B5" w:rsidRDefault="00770457" w:rsidP="00770457">
      <w:pPr>
        <w:numPr>
          <w:ilvl w:val="0"/>
          <w:numId w:val="38"/>
        </w:numPr>
        <w:spacing w:line="360" w:lineRule="auto"/>
        <w:rPr>
          <w:b/>
          <w:szCs w:val="24"/>
          <w:lang w:val="en-US"/>
        </w:rPr>
      </w:pPr>
      <w:r w:rsidRPr="008C45B5">
        <w:rPr>
          <w:b/>
          <w:szCs w:val="24"/>
          <w:lang w:val="en-US"/>
        </w:rPr>
        <w:t>Môi trường phát triển ứng dụng:</w:t>
      </w:r>
    </w:p>
    <w:p w14:paraId="21F31BDC" w14:textId="77777777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 xml:space="preserve">Hệ điều </w:t>
      </w:r>
      <w:r w:rsidR="00A4083F" w:rsidRPr="008C45B5">
        <w:rPr>
          <w:szCs w:val="24"/>
          <w:lang w:val="en-US"/>
        </w:rPr>
        <w:t>hành: Microsoft Windows 10</w:t>
      </w:r>
    </w:p>
    <w:p w14:paraId="06809D8B" w14:textId="28EC40CB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 xml:space="preserve">Hệ quản trị cơ sở dữ liệu: </w:t>
      </w:r>
      <w:r w:rsidR="008C45B5" w:rsidRPr="008C45B5">
        <w:rPr>
          <w:szCs w:val="24"/>
          <w:lang w:val="en-US"/>
        </w:rPr>
        <w:t>SQl Server 2017</w:t>
      </w:r>
    </w:p>
    <w:p w14:paraId="0F289013" w14:textId="77777777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>Công cụ phân t</w:t>
      </w:r>
      <w:r w:rsidR="00A4083F" w:rsidRPr="008C45B5">
        <w:rPr>
          <w:szCs w:val="24"/>
          <w:lang w:val="en-US"/>
        </w:rPr>
        <w:t xml:space="preserve">ích thiết kế: Rational Rose </w:t>
      </w:r>
    </w:p>
    <w:p w14:paraId="222BF3AF" w14:textId="77777777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 xml:space="preserve">Công cụ xây dựng ứng dụng: Visual Studio.NET </w:t>
      </w:r>
      <w:r w:rsidR="00A4083F" w:rsidRPr="008C45B5">
        <w:rPr>
          <w:szCs w:val="24"/>
          <w:lang w:val="en-US"/>
        </w:rPr>
        <w:t>2017</w:t>
      </w:r>
    </w:p>
    <w:p w14:paraId="0B303EB1" w14:textId="77777777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>Các thư viện đ</w:t>
      </w:r>
      <w:r w:rsidR="00A4083F" w:rsidRPr="008C45B5">
        <w:rPr>
          <w:szCs w:val="24"/>
          <w:lang w:val="en-US"/>
        </w:rPr>
        <w:t>ã dùng: .NET framework 4.0</w:t>
      </w:r>
    </w:p>
    <w:p w14:paraId="54E1D607" w14:textId="77777777" w:rsidR="00770457" w:rsidRPr="008C45B5" w:rsidRDefault="00770457" w:rsidP="00770457">
      <w:pPr>
        <w:numPr>
          <w:ilvl w:val="0"/>
          <w:numId w:val="38"/>
        </w:numPr>
        <w:spacing w:line="360" w:lineRule="auto"/>
        <w:rPr>
          <w:b/>
          <w:szCs w:val="24"/>
          <w:lang w:val="en-US"/>
        </w:rPr>
      </w:pPr>
      <w:r w:rsidRPr="008C45B5">
        <w:rPr>
          <w:b/>
          <w:szCs w:val="24"/>
          <w:lang w:val="en-US"/>
        </w:rPr>
        <w:t>Môi trường triển khai ứng dụng:</w:t>
      </w:r>
    </w:p>
    <w:p w14:paraId="76DCC08D" w14:textId="043F7A6B" w:rsidR="00770457" w:rsidRPr="008C45B5" w:rsidRDefault="00770457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>Hệ điều hành: Microsoft Windows</w:t>
      </w:r>
      <w:r w:rsidR="00A4083F" w:rsidRPr="008C45B5">
        <w:rPr>
          <w:szCs w:val="24"/>
          <w:lang w:val="en-US"/>
        </w:rPr>
        <w:t xml:space="preserve"> 7</w:t>
      </w:r>
      <w:r w:rsidR="008C45B5" w:rsidRPr="008C45B5">
        <w:rPr>
          <w:szCs w:val="24"/>
          <w:lang w:val="en-US"/>
        </w:rPr>
        <w:t xml:space="preserve"> trở lên.</w:t>
      </w:r>
    </w:p>
    <w:p w14:paraId="0DD3E4A6" w14:textId="287DD556" w:rsidR="00770457" w:rsidRPr="008C45B5" w:rsidRDefault="00A4083F" w:rsidP="00770457">
      <w:pPr>
        <w:numPr>
          <w:ilvl w:val="1"/>
          <w:numId w:val="38"/>
        </w:numPr>
        <w:spacing w:line="360" w:lineRule="auto"/>
        <w:rPr>
          <w:szCs w:val="24"/>
          <w:lang w:val="en-US"/>
        </w:rPr>
      </w:pPr>
      <w:r w:rsidRPr="008C45B5">
        <w:rPr>
          <w:szCs w:val="24"/>
          <w:lang w:val="en-US"/>
        </w:rPr>
        <w:t>Cần cài đặt .Net Framework 4.0</w:t>
      </w:r>
      <w:r w:rsidR="00773500">
        <w:rPr>
          <w:szCs w:val="24"/>
          <w:lang w:val="en-US"/>
        </w:rPr>
        <w:t xml:space="preserve"> hoặc cao hơn.</w:t>
      </w:r>
    </w:p>
    <w:p w14:paraId="75CA8D7E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4" w:name="_Toc176926431"/>
      <w:bookmarkStart w:id="5" w:name="_Toc369451683"/>
      <w:bookmarkStart w:id="6" w:name="_Toc502516251"/>
      <w:bookmarkStart w:id="7" w:name="_Toc502516260"/>
      <w:r>
        <w:rPr>
          <w:lang w:val="en-US"/>
        </w:rPr>
        <w:t>Kết quả đạt được</w:t>
      </w:r>
      <w:bookmarkEnd w:id="4"/>
      <w:bookmarkEnd w:id="5"/>
      <w:bookmarkEnd w:id="6"/>
      <w:bookmarkEnd w:id="7"/>
    </w:p>
    <w:p w14:paraId="76A3173A" w14:textId="07E31B47" w:rsidR="002A159E" w:rsidRPr="009B18D1" w:rsidRDefault="002A159E" w:rsidP="009B18D1">
      <w:pPr>
        <w:pStyle w:val="ListParagraph"/>
        <w:numPr>
          <w:ilvl w:val="0"/>
          <w:numId w:val="39"/>
        </w:numPr>
        <w:rPr>
          <w:szCs w:val="24"/>
          <w:lang w:val="en-US"/>
        </w:rPr>
      </w:pPr>
      <w:r w:rsidRPr="009B18D1">
        <w:rPr>
          <w:szCs w:val="24"/>
          <w:lang w:val="en-US"/>
        </w:rPr>
        <w:t xml:space="preserve">Chức năng : </w:t>
      </w:r>
      <w:r w:rsidR="009B18D1" w:rsidRPr="009B18D1">
        <w:rPr>
          <w:szCs w:val="24"/>
          <w:lang w:val="en-US"/>
        </w:rPr>
        <w:br/>
      </w:r>
    </w:p>
    <w:tbl>
      <w:tblPr>
        <w:tblStyle w:val="TableGrid"/>
        <w:tblW w:w="9641" w:type="dxa"/>
        <w:tblLook w:val="01E0" w:firstRow="1" w:lastRow="1" w:firstColumn="1" w:lastColumn="1" w:noHBand="0" w:noVBand="0"/>
      </w:tblPr>
      <w:tblGrid>
        <w:gridCol w:w="1458"/>
        <w:gridCol w:w="3420"/>
        <w:gridCol w:w="4763"/>
      </w:tblGrid>
      <w:tr w:rsidR="002A159E" w14:paraId="0DC09472" w14:textId="77777777" w:rsidTr="00EC6D24">
        <w:trPr>
          <w:trHeight w:val="440"/>
        </w:trPr>
        <w:tc>
          <w:tcPr>
            <w:tcW w:w="1458" w:type="dxa"/>
            <w:shd w:val="clear" w:color="auto" w:fill="BFBFBF" w:themeFill="background1" w:themeFillShade="BF"/>
            <w:vAlign w:val="center"/>
          </w:tcPr>
          <w:p w14:paraId="69BF0108" w14:textId="77777777" w:rsidR="002A159E" w:rsidRPr="00A1472E" w:rsidRDefault="002A159E" w:rsidP="00EC6D24">
            <w:pPr>
              <w:jc w:val="center"/>
              <w:rPr>
                <w:b/>
              </w:rPr>
            </w:pPr>
            <w:r w:rsidRPr="00A1472E">
              <w:rPr>
                <w:b/>
              </w:rPr>
              <w:t>STT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14:paraId="5F977E93" w14:textId="77777777" w:rsidR="002A159E" w:rsidRPr="00A1472E" w:rsidRDefault="002A159E" w:rsidP="00EC6D24">
            <w:pPr>
              <w:jc w:val="center"/>
              <w:rPr>
                <w:b/>
              </w:rPr>
            </w:pPr>
            <w:r w:rsidRPr="00A1472E">
              <w:rPr>
                <w:b/>
              </w:rPr>
              <w:t>Tên màn hình</w:t>
            </w:r>
          </w:p>
        </w:tc>
        <w:tc>
          <w:tcPr>
            <w:tcW w:w="4763" w:type="dxa"/>
            <w:shd w:val="clear" w:color="auto" w:fill="BFBFBF" w:themeFill="background1" w:themeFillShade="BF"/>
            <w:vAlign w:val="center"/>
          </w:tcPr>
          <w:p w14:paraId="51DFB21B" w14:textId="77777777" w:rsidR="002A159E" w:rsidRPr="00A1472E" w:rsidRDefault="002A159E" w:rsidP="00EC6D24">
            <w:pPr>
              <w:jc w:val="center"/>
              <w:rPr>
                <w:b/>
              </w:rPr>
            </w:pPr>
            <w:r w:rsidRPr="00A1472E">
              <w:rPr>
                <w:b/>
              </w:rPr>
              <w:t>Mức độ hoàn thành</w:t>
            </w:r>
          </w:p>
        </w:tc>
      </w:tr>
      <w:tr w:rsidR="002A159E" w14:paraId="544B36D6" w14:textId="77777777" w:rsidTr="00EC6D24">
        <w:tc>
          <w:tcPr>
            <w:tcW w:w="1458" w:type="dxa"/>
            <w:vAlign w:val="center"/>
          </w:tcPr>
          <w:p w14:paraId="300B9CB3" w14:textId="01673CDB" w:rsidR="002A159E" w:rsidRPr="00EC6D24" w:rsidRDefault="002A159E" w:rsidP="00EC6D24">
            <w:pPr>
              <w:jc w:val="center"/>
            </w:pPr>
            <w:r w:rsidRPr="00EC6D24">
              <w:t>1</w:t>
            </w:r>
          </w:p>
        </w:tc>
        <w:tc>
          <w:tcPr>
            <w:tcW w:w="3420" w:type="dxa"/>
            <w:vAlign w:val="center"/>
          </w:tcPr>
          <w:p w14:paraId="48875D36" w14:textId="77777777" w:rsidR="002A159E" w:rsidRPr="00EC6D24" w:rsidRDefault="002A159E" w:rsidP="00EC6D24">
            <w:pPr>
              <w:jc w:val="center"/>
            </w:pPr>
            <w:r w:rsidRPr="00EC6D24">
              <w:t>Đăng nhập</w:t>
            </w:r>
          </w:p>
        </w:tc>
        <w:tc>
          <w:tcPr>
            <w:tcW w:w="4763" w:type="dxa"/>
            <w:vAlign w:val="center"/>
          </w:tcPr>
          <w:p w14:paraId="0C0FC6D3" w14:textId="77777777" w:rsidR="002A159E" w:rsidRPr="00EC6D24" w:rsidRDefault="002A159E" w:rsidP="00EC6D24">
            <w:pPr>
              <w:jc w:val="center"/>
            </w:pPr>
            <w:r w:rsidRPr="00EC6D24">
              <w:t>100%</w:t>
            </w:r>
          </w:p>
        </w:tc>
      </w:tr>
      <w:tr w:rsidR="002A159E" w14:paraId="2F489EE3" w14:textId="77777777" w:rsidTr="00EC6D24">
        <w:tc>
          <w:tcPr>
            <w:tcW w:w="1458" w:type="dxa"/>
            <w:vAlign w:val="center"/>
          </w:tcPr>
          <w:p w14:paraId="648393B2" w14:textId="77777777" w:rsidR="002A159E" w:rsidRPr="00EC6D24" w:rsidRDefault="002A159E" w:rsidP="00EC6D24">
            <w:pPr>
              <w:jc w:val="center"/>
            </w:pPr>
            <w:r w:rsidRPr="00EC6D24">
              <w:t>2</w:t>
            </w:r>
          </w:p>
        </w:tc>
        <w:tc>
          <w:tcPr>
            <w:tcW w:w="3420" w:type="dxa"/>
            <w:vAlign w:val="center"/>
          </w:tcPr>
          <w:p w14:paraId="26C5F958" w14:textId="77777777" w:rsidR="002A159E" w:rsidRPr="00EC6D24" w:rsidRDefault="002A159E" w:rsidP="00EC6D24">
            <w:pPr>
              <w:jc w:val="center"/>
            </w:pPr>
            <w:r w:rsidRPr="00EC6D24">
              <w:t>Quản lý sách</w:t>
            </w:r>
          </w:p>
        </w:tc>
        <w:tc>
          <w:tcPr>
            <w:tcW w:w="4763" w:type="dxa"/>
            <w:vAlign w:val="center"/>
          </w:tcPr>
          <w:p w14:paraId="13FB6B1B" w14:textId="77D50E58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6CF3A23F" w14:textId="77777777" w:rsidTr="00EC6D24">
        <w:tc>
          <w:tcPr>
            <w:tcW w:w="1458" w:type="dxa"/>
            <w:vAlign w:val="center"/>
          </w:tcPr>
          <w:p w14:paraId="10042729" w14:textId="77777777" w:rsidR="002A159E" w:rsidRPr="00EC6D24" w:rsidRDefault="002A159E" w:rsidP="00EC6D24">
            <w:pPr>
              <w:jc w:val="center"/>
            </w:pPr>
            <w:r w:rsidRPr="00EC6D24">
              <w:t>3</w:t>
            </w:r>
          </w:p>
        </w:tc>
        <w:tc>
          <w:tcPr>
            <w:tcW w:w="3420" w:type="dxa"/>
            <w:vAlign w:val="center"/>
          </w:tcPr>
          <w:p w14:paraId="0A5F0852" w14:textId="77777777" w:rsidR="002A159E" w:rsidRPr="00EC6D24" w:rsidRDefault="002A159E" w:rsidP="00EC6D24">
            <w:pPr>
              <w:jc w:val="center"/>
            </w:pPr>
            <w:r w:rsidRPr="00EC6D24">
              <w:t>Thêm sách</w:t>
            </w:r>
          </w:p>
        </w:tc>
        <w:tc>
          <w:tcPr>
            <w:tcW w:w="4763" w:type="dxa"/>
            <w:vAlign w:val="center"/>
          </w:tcPr>
          <w:p w14:paraId="7ACEDCA5" w14:textId="363C4092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031ED0D1" w14:textId="77777777" w:rsidTr="00EC6D24">
        <w:tc>
          <w:tcPr>
            <w:tcW w:w="1458" w:type="dxa"/>
            <w:vAlign w:val="center"/>
          </w:tcPr>
          <w:p w14:paraId="59A431E9" w14:textId="77777777" w:rsidR="002A159E" w:rsidRPr="00EC6D24" w:rsidRDefault="002A159E" w:rsidP="00EC6D24">
            <w:pPr>
              <w:jc w:val="center"/>
            </w:pPr>
            <w:r w:rsidRPr="00EC6D24">
              <w:t>4</w:t>
            </w:r>
          </w:p>
        </w:tc>
        <w:tc>
          <w:tcPr>
            <w:tcW w:w="3420" w:type="dxa"/>
            <w:vAlign w:val="center"/>
          </w:tcPr>
          <w:p w14:paraId="0B1BAE8F" w14:textId="77777777" w:rsidR="002A159E" w:rsidRPr="00EC6D24" w:rsidRDefault="002A159E" w:rsidP="00EC6D24">
            <w:pPr>
              <w:jc w:val="center"/>
            </w:pPr>
            <w:r w:rsidRPr="00EC6D24">
              <w:t>Cập nhật sách</w:t>
            </w:r>
          </w:p>
        </w:tc>
        <w:tc>
          <w:tcPr>
            <w:tcW w:w="4763" w:type="dxa"/>
            <w:vAlign w:val="center"/>
          </w:tcPr>
          <w:p w14:paraId="4004618A" w14:textId="7365978B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1C0AB195" w14:textId="77777777" w:rsidTr="00EC6D24">
        <w:tc>
          <w:tcPr>
            <w:tcW w:w="1458" w:type="dxa"/>
            <w:vAlign w:val="center"/>
          </w:tcPr>
          <w:p w14:paraId="503D81B2" w14:textId="77777777" w:rsidR="002A159E" w:rsidRPr="00EC6D24" w:rsidRDefault="002A159E" w:rsidP="00EC6D24">
            <w:pPr>
              <w:jc w:val="center"/>
            </w:pPr>
            <w:r w:rsidRPr="00EC6D24">
              <w:t>5</w:t>
            </w:r>
          </w:p>
        </w:tc>
        <w:tc>
          <w:tcPr>
            <w:tcW w:w="3420" w:type="dxa"/>
            <w:vAlign w:val="center"/>
          </w:tcPr>
          <w:p w14:paraId="62A5641A" w14:textId="77777777" w:rsidR="002A159E" w:rsidRPr="00EC6D24" w:rsidRDefault="002A159E" w:rsidP="00EC6D24">
            <w:pPr>
              <w:jc w:val="center"/>
            </w:pPr>
            <w:r w:rsidRPr="00EC6D24">
              <w:t>Quản lý nhân viên</w:t>
            </w:r>
          </w:p>
        </w:tc>
        <w:tc>
          <w:tcPr>
            <w:tcW w:w="4763" w:type="dxa"/>
            <w:vAlign w:val="center"/>
          </w:tcPr>
          <w:p w14:paraId="7DFE3380" w14:textId="44C81A39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581FCD5B" w14:textId="77777777" w:rsidTr="00EC6D24">
        <w:tc>
          <w:tcPr>
            <w:tcW w:w="1458" w:type="dxa"/>
            <w:vAlign w:val="center"/>
          </w:tcPr>
          <w:p w14:paraId="614B732C" w14:textId="77777777" w:rsidR="002A159E" w:rsidRPr="00EC6D24" w:rsidRDefault="002A159E" w:rsidP="00EC6D24">
            <w:pPr>
              <w:jc w:val="center"/>
            </w:pPr>
            <w:r w:rsidRPr="00EC6D24">
              <w:t>6</w:t>
            </w:r>
          </w:p>
        </w:tc>
        <w:tc>
          <w:tcPr>
            <w:tcW w:w="3420" w:type="dxa"/>
            <w:vAlign w:val="center"/>
          </w:tcPr>
          <w:p w14:paraId="268E5B38" w14:textId="77777777" w:rsidR="002A159E" w:rsidRPr="00EC6D24" w:rsidRDefault="002A159E" w:rsidP="00EC6D24">
            <w:pPr>
              <w:jc w:val="center"/>
            </w:pPr>
            <w:r w:rsidRPr="00EC6D24">
              <w:t>Thên nhân viên</w:t>
            </w:r>
          </w:p>
        </w:tc>
        <w:tc>
          <w:tcPr>
            <w:tcW w:w="4763" w:type="dxa"/>
            <w:vAlign w:val="center"/>
          </w:tcPr>
          <w:p w14:paraId="3E4E2CF7" w14:textId="741BBCBF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55B58BBF" w14:textId="77777777" w:rsidTr="00EC6D24">
        <w:tc>
          <w:tcPr>
            <w:tcW w:w="1458" w:type="dxa"/>
            <w:vAlign w:val="center"/>
          </w:tcPr>
          <w:p w14:paraId="5715FCCA" w14:textId="77777777" w:rsidR="002A159E" w:rsidRPr="00EC6D24" w:rsidRDefault="002A159E" w:rsidP="00EC6D24">
            <w:pPr>
              <w:jc w:val="center"/>
            </w:pPr>
            <w:r w:rsidRPr="00EC6D24">
              <w:t>7</w:t>
            </w:r>
          </w:p>
        </w:tc>
        <w:tc>
          <w:tcPr>
            <w:tcW w:w="3420" w:type="dxa"/>
            <w:vAlign w:val="center"/>
          </w:tcPr>
          <w:p w14:paraId="018FBE55" w14:textId="77777777" w:rsidR="002A159E" w:rsidRPr="00EC6D24" w:rsidRDefault="002A159E" w:rsidP="00EC6D24">
            <w:pPr>
              <w:jc w:val="center"/>
            </w:pPr>
            <w:r w:rsidRPr="00EC6D24">
              <w:t>Cập nhật nhân viên</w:t>
            </w:r>
          </w:p>
        </w:tc>
        <w:tc>
          <w:tcPr>
            <w:tcW w:w="4763" w:type="dxa"/>
            <w:vAlign w:val="center"/>
          </w:tcPr>
          <w:p w14:paraId="02857A68" w14:textId="68FB29DE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3B35C7D6" w14:textId="77777777" w:rsidTr="00EC6D24">
        <w:tc>
          <w:tcPr>
            <w:tcW w:w="1458" w:type="dxa"/>
            <w:vAlign w:val="center"/>
          </w:tcPr>
          <w:p w14:paraId="30BF0AEB" w14:textId="77777777" w:rsidR="002A159E" w:rsidRPr="00EC6D24" w:rsidRDefault="002A159E" w:rsidP="00EC6D24">
            <w:pPr>
              <w:jc w:val="center"/>
            </w:pPr>
            <w:r w:rsidRPr="00EC6D24">
              <w:t>8</w:t>
            </w:r>
          </w:p>
        </w:tc>
        <w:tc>
          <w:tcPr>
            <w:tcW w:w="3420" w:type="dxa"/>
            <w:vAlign w:val="center"/>
          </w:tcPr>
          <w:p w14:paraId="2C12B383" w14:textId="77777777" w:rsidR="002A159E" w:rsidRPr="00EC6D24" w:rsidRDefault="002A159E" w:rsidP="00EC6D24">
            <w:pPr>
              <w:jc w:val="center"/>
            </w:pPr>
            <w:r w:rsidRPr="00EC6D24">
              <w:t>Quản lý tác giả</w:t>
            </w:r>
          </w:p>
        </w:tc>
        <w:tc>
          <w:tcPr>
            <w:tcW w:w="4763" w:type="dxa"/>
            <w:vAlign w:val="center"/>
          </w:tcPr>
          <w:p w14:paraId="647D6FC5" w14:textId="7356C4A4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3AA36923" w14:textId="77777777" w:rsidTr="00EC6D24">
        <w:tc>
          <w:tcPr>
            <w:tcW w:w="1458" w:type="dxa"/>
            <w:vAlign w:val="center"/>
          </w:tcPr>
          <w:p w14:paraId="19402C78" w14:textId="77777777" w:rsidR="002A159E" w:rsidRPr="00EC6D24" w:rsidRDefault="002A159E" w:rsidP="00EC6D24">
            <w:pPr>
              <w:jc w:val="center"/>
            </w:pPr>
            <w:r w:rsidRPr="00EC6D24">
              <w:t>9</w:t>
            </w:r>
          </w:p>
        </w:tc>
        <w:tc>
          <w:tcPr>
            <w:tcW w:w="3420" w:type="dxa"/>
            <w:vAlign w:val="center"/>
          </w:tcPr>
          <w:p w14:paraId="4DF6B542" w14:textId="77777777" w:rsidR="002A159E" w:rsidRPr="00EC6D24" w:rsidRDefault="002A159E" w:rsidP="00EC6D24">
            <w:pPr>
              <w:jc w:val="center"/>
            </w:pPr>
            <w:r w:rsidRPr="00EC6D24">
              <w:t>Quản lý thể loại sách</w:t>
            </w:r>
          </w:p>
        </w:tc>
        <w:tc>
          <w:tcPr>
            <w:tcW w:w="4763" w:type="dxa"/>
            <w:vAlign w:val="center"/>
          </w:tcPr>
          <w:p w14:paraId="0C9491A0" w14:textId="12EEEC02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42752442" w14:textId="77777777" w:rsidTr="00EC6D24">
        <w:tc>
          <w:tcPr>
            <w:tcW w:w="1458" w:type="dxa"/>
            <w:vAlign w:val="center"/>
          </w:tcPr>
          <w:p w14:paraId="294AA180" w14:textId="0EB8ABF4" w:rsidR="002A159E" w:rsidRPr="00CE3346" w:rsidRDefault="002A159E" w:rsidP="00EC6D24">
            <w:pPr>
              <w:jc w:val="center"/>
              <w:rPr>
                <w:lang w:val="en-US"/>
              </w:rPr>
            </w:pPr>
            <w:r w:rsidRPr="00EC6D24">
              <w:t>1</w:t>
            </w:r>
            <w:r w:rsidR="00CE3346">
              <w:rPr>
                <w:lang w:val="en-US"/>
              </w:rPr>
              <w:t>0</w:t>
            </w:r>
          </w:p>
        </w:tc>
        <w:tc>
          <w:tcPr>
            <w:tcW w:w="3420" w:type="dxa"/>
            <w:vAlign w:val="center"/>
          </w:tcPr>
          <w:p w14:paraId="2F227F1F" w14:textId="77777777" w:rsidR="002A159E" w:rsidRPr="00EC6D24" w:rsidRDefault="002A159E" w:rsidP="00EC6D24">
            <w:pPr>
              <w:jc w:val="center"/>
            </w:pPr>
            <w:r w:rsidRPr="00EC6D24">
              <w:t>Quản lý nhà xuất bản</w:t>
            </w:r>
          </w:p>
        </w:tc>
        <w:tc>
          <w:tcPr>
            <w:tcW w:w="4763" w:type="dxa"/>
            <w:vAlign w:val="center"/>
          </w:tcPr>
          <w:p w14:paraId="59739703" w14:textId="3F951FE2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050170ED" w14:textId="77777777" w:rsidTr="00EC6D24">
        <w:tc>
          <w:tcPr>
            <w:tcW w:w="1458" w:type="dxa"/>
            <w:vAlign w:val="center"/>
          </w:tcPr>
          <w:p w14:paraId="22FCCD79" w14:textId="451D321B" w:rsidR="002A159E" w:rsidRPr="00CE3346" w:rsidRDefault="002A159E" w:rsidP="00EC6D24">
            <w:pPr>
              <w:jc w:val="center"/>
              <w:rPr>
                <w:lang w:val="en-US"/>
              </w:rPr>
            </w:pPr>
            <w:r w:rsidRPr="00EC6D24">
              <w:t>1</w:t>
            </w:r>
            <w:r w:rsidR="00CE3346">
              <w:rPr>
                <w:lang w:val="en-US"/>
              </w:rPr>
              <w:t>1</w:t>
            </w:r>
          </w:p>
        </w:tc>
        <w:tc>
          <w:tcPr>
            <w:tcW w:w="3420" w:type="dxa"/>
            <w:vAlign w:val="center"/>
          </w:tcPr>
          <w:p w14:paraId="57635819" w14:textId="77777777" w:rsidR="002A159E" w:rsidRPr="00EC6D24" w:rsidRDefault="002A159E" w:rsidP="00EC6D24">
            <w:pPr>
              <w:jc w:val="center"/>
            </w:pPr>
            <w:r w:rsidRPr="00EC6D24">
              <w:t>Quản lý phiếu nhập</w:t>
            </w:r>
          </w:p>
        </w:tc>
        <w:tc>
          <w:tcPr>
            <w:tcW w:w="4763" w:type="dxa"/>
            <w:vAlign w:val="center"/>
          </w:tcPr>
          <w:p w14:paraId="19379951" w14:textId="36CE6A71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1D5FB503" w14:textId="77777777" w:rsidTr="00EC6D24">
        <w:tc>
          <w:tcPr>
            <w:tcW w:w="1458" w:type="dxa"/>
            <w:vAlign w:val="center"/>
          </w:tcPr>
          <w:p w14:paraId="2355E5ED" w14:textId="19178615" w:rsidR="002A159E" w:rsidRPr="00CE3346" w:rsidRDefault="002A159E" w:rsidP="00EC6D24">
            <w:pPr>
              <w:jc w:val="center"/>
              <w:rPr>
                <w:lang w:val="en-US"/>
              </w:rPr>
            </w:pPr>
            <w:r w:rsidRPr="00EC6D24">
              <w:t>1</w:t>
            </w:r>
            <w:r w:rsidR="00CE3346">
              <w:rPr>
                <w:lang w:val="en-US"/>
              </w:rPr>
              <w:t>2</w:t>
            </w:r>
          </w:p>
        </w:tc>
        <w:tc>
          <w:tcPr>
            <w:tcW w:w="3420" w:type="dxa"/>
            <w:vAlign w:val="center"/>
          </w:tcPr>
          <w:p w14:paraId="316286EC" w14:textId="65F4A06B" w:rsidR="002A159E" w:rsidRPr="00EC6D24" w:rsidRDefault="002A159E" w:rsidP="00EC6D24">
            <w:pPr>
              <w:jc w:val="center"/>
            </w:pPr>
            <w:r w:rsidRPr="00EC6D24">
              <w:t>Thê</w:t>
            </w:r>
            <w:r w:rsidR="00CE3346">
              <w:rPr>
                <w:lang w:val="en-US"/>
              </w:rPr>
              <w:t>m</w:t>
            </w:r>
            <w:r w:rsidRPr="00EC6D24">
              <w:t xml:space="preserve"> phiếu nhập</w:t>
            </w:r>
          </w:p>
        </w:tc>
        <w:tc>
          <w:tcPr>
            <w:tcW w:w="4763" w:type="dxa"/>
            <w:vAlign w:val="center"/>
          </w:tcPr>
          <w:p w14:paraId="2BDECCB3" w14:textId="2FE59AA9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2399AD29" w14:textId="77777777" w:rsidTr="00EC6D24">
        <w:tc>
          <w:tcPr>
            <w:tcW w:w="1458" w:type="dxa"/>
            <w:vAlign w:val="center"/>
          </w:tcPr>
          <w:p w14:paraId="7BB00097" w14:textId="12F5DE2E" w:rsidR="002A159E" w:rsidRPr="00CE3346" w:rsidRDefault="002A159E" w:rsidP="00EC6D24">
            <w:pPr>
              <w:jc w:val="center"/>
              <w:rPr>
                <w:lang w:val="en-US"/>
              </w:rPr>
            </w:pPr>
            <w:r w:rsidRPr="00EC6D24">
              <w:t>1</w:t>
            </w:r>
            <w:r w:rsidR="00CE3346">
              <w:rPr>
                <w:lang w:val="en-US"/>
              </w:rPr>
              <w:t>3</w:t>
            </w:r>
          </w:p>
        </w:tc>
        <w:tc>
          <w:tcPr>
            <w:tcW w:w="3420" w:type="dxa"/>
            <w:vAlign w:val="center"/>
          </w:tcPr>
          <w:p w14:paraId="2A138C28" w14:textId="77777777" w:rsidR="002A159E" w:rsidRPr="00EC6D24" w:rsidRDefault="002A159E" w:rsidP="00EC6D24">
            <w:pPr>
              <w:jc w:val="center"/>
            </w:pPr>
            <w:r w:rsidRPr="00EC6D24">
              <w:t>Quản lý hóa đơn bán sách</w:t>
            </w:r>
          </w:p>
        </w:tc>
        <w:tc>
          <w:tcPr>
            <w:tcW w:w="4763" w:type="dxa"/>
            <w:vAlign w:val="center"/>
          </w:tcPr>
          <w:p w14:paraId="4AF49234" w14:textId="4C527EA6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37C7879E" w14:textId="77777777" w:rsidTr="00EC6D24">
        <w:tc>
          <w:tcPr>
            <w:tcW w:w="1458" w:type="dxa"/>
            <w:vAlign w:val="center"/>
          </w:tcPr>
          <w:p w14:paraId="5994B052" w14:textId="0290F8DD" w:rsidR="002A159E" w:rsidRPr="00CE3346" w:rsidRDefault="002A159E" w:rsidP="00EC6D24">
            <w:pPr>
              <w:jc w:val="center"/>
              <w:rPr>
                <w:lang w:val="en-US"/>
              </w:rPr>
            </w:pPr>
            <w:r w:rsidRPr="00EC6D24">
              <w:t>1</w:t>
            </w:r>
            <w:r w:rsidR="00CE3346">
              <w:rPr>
                <w:lang w:val="en-US"/>
              </w:rPr>
              <w:t>4</w:t>
            </w:r>
          </w:p>
        </w:tc>
        <w:tc>
          <w:tcPr>
            <w:tcW w:w="3420" w:type="dxa"/>
            <w:vAlign w:val="center"/>
          </w:tcPr>
          <w:p w14:paraId="383D1CFF" w14:textId="77777777" w:rsidR="002A159E" w:rsidRPr="00EC6D24" w:rsidRDefault="002A159E" w:rsidP="00EC6D24">
            <w:pPr>
              <w:jc w:val="center"/>
            </w:pPr>
            <w:r w:rsidRPr="00EC6D24">
              <w:t>Thêm hóa đơn bán sách</w:t>
            </w:r>
          </w:p>
        </w:tc>
        <w:tc>
          <w:tcPr>
            <w:tcW w:w="4763" w:type="dxa"/>
            <w:vAlign w:val="center"/>
          </w:tcPr>
          <w:p w14:paraId="1B8E28FF" w14:textId="0ACD95C0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61839646" w14:textId="77777777" w:rsidTr="00EC6D24">
        <w:tc>
          <w:tcPr>
            <w:tcW w:w="1458" w:type="dxa"/>
            <w:vAlign w:val="center"/>
          </w:tcPr>
          <w:p w14:paraId="7CAA8F16" w14:textId="056E0306" w:rsidR="002A159E" w:rsidRPr="00CE3346" w:rsidRDefault="002A159E" w:rsidP="00EC6D24">
            <w:pPr>
              <w:jc w:val="center"/>
              <w:rPr>
                <w:lang w:val="en-US"/>
              </w:rPr>
            </w:pPr>
            <w:r w:rsidRPr="00EC6D24">
              <w:t>1</w:t>
            </w:r>
            <w:r w:rsidR="00CE3346">
              <w:rPr>
                <w:lang w:val="en-US"/>
              </w:rPr>
              <w:t>5</w:t>
            </w:r>
          </w:p>
        </w:tc>
        <w:tc>
          <w:tcPr>
            <w:tcW w:w="3420" w:type="dxa"/>
            <w:vAlign w:val="center"/>
          </w:tcPr>
          <w:p w14:paraId="36404544" w14:textId="2184EDEE" w:rsidR="002A159E" w:rsidRPr="00CE3346" w:rsidRDefault="002A159E" w:rsidP="00EC6D24">
            <w:pPr>
              <w:jc w:val="center"/>
              <w:rPr>
                <w:lang w:val="en-US"/>
              </w:rPr>
            </w:pPr>
            <w:r w:rsidRPr="00EC6D24">
              <w:t>Tìm kiếm</w:t>
            </w:r>
            <w:r w:rsidR="00CE3346">
              <w:rPr>
                <w:lang w:val="en-US"/>
              </w:rPr>
              <w:t xml:space="preserve"> theo tên sách</w:t>
            </w:r>
          </w:p>
        </w:tc>
        <w:tc>
          <w:tcPr>
            <w:tcW w:w="4763" w:type="dxa"/>
            <w:vAlign w:val="center"/>
          </w:tcPr>
          <w:p w14:paraId="5AAE085C" w14:textId="73562605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CE3346" w14:paraId="562BE533" w14:textId="77777777" w:rsidTr="00EC6D24">
        <w:tc>
          <w:tcPr>
            <w:tcW w:w="1458" w:type="dxa"/>
            <w:vAlign w:val="center"/>
          </w:tcPr>
          <w:p w14:paraId="6285E629" w14:textId="59D0EFE5" w:rsidR="00CE3346" w:rsidRPr="00CE3346" w:rsidRDefault="00CE3346" w:rsidP="00EC6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20" w:type="dxa"/>
            <w:vAlign w:val="center"/>
          </w:tcPr>
          <w:p w14:paraId="45DBA649" w14:textId="55DFF8F1" w:rsidR="00CE3346" w:rsidRPr="00CE3346" w:rsidRDefault="00CE3346" w:rsidP="00EC6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Tím kiếm theo thể loại</w:t>
            </w:r>
          </w:p>
        </w:tc>
        <w:tc>
          <w:tcPr>
            <w:tcW w:w="4763" w:type="dxa"/>
            <w:vAlign w:val="center"/>
          </w:tcPr>
          <w:p w14:paraId="16870DDF" w14:textId="0BCC6FAB" w:rsidR="00CE3346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CE3346" w14:paraId="5AAEDEC6" w14:textId="77777777" w:rsidTr="00EC6D24">
        <w:tc>
          <w:tcPr>
            <w:tcW w:w="1458" w:type="dxa"/>
            <w:vAlign w:val="center"/>
          </w:tcPr>
          <w:p w14:paraId="26047041" w14:textId="549397B0" w:rsidR="00CE3346" w:rsidRPr="00CE3346" w:rsidRDefault="00CE3346" w:rsidP="00EC6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420" w:type="dxa"/>
            <w:vAlign w:val="center"/>
          </w:tcPr>
          <w:p w14:paraId="13533B3E" w14:textId="65D447BF" w:rsidR="00CE3346" w:rsidRPr="00CE3346" w:rsidRDefault="00CE3346" w:rsidP="00EC6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tác giả</w:t>
            </w:r>
          </w:p>
        </w:tc>
        <w:tc>
          <w:tcPr>
            <w:tcW w:w="4763" w:type="dxa"/>
            <w:vAlign w:val="center"/>
          </w:tcPr>
          <w:p w14:paraId="7B1473E4" w14:textId="0D4983BC" w:rsidR="00CE3346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CE3346" w14:paraId="181C2532" w14:textId="77777777" w:rsidTr="00EC6D24">
        <w:tc>
          <w:tcPr>
            <w:tcW w:w="1458" w:type="dxa"/>
            <w:vAlign w:val="center"/>
          </w:tcPr>
          <w:p w14:paraId="1B844262" w14:textId="1F25A17E" w:rsidR="00CE3346" w:rsidRPr="00CE3346" w:rsidRDefault="00CE3346" w:rsidP="00EC6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420" w:type="dxa"/>
            <w:vAlign w:val="center"/>
          </w:tcPr>
          <w:p w14:paraId="3BF36F49" w14:textId="70461001" w:rsidR="00CE3346" w:rsidRPr="00CE3346" w:rsidRDefault="00CE3346" w:rsidP="00EC6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Tìm kiếm theo nhà xuất bản</w:t>
            </w:r>
          </w:p>
        </w:tc>
        <w:tc>
          <w:tcPr>
            <w:tcW w:w="4763" w:type="dxa"/>
            <w:vAlign w:val="center"/>
          </w:tcPr>
          <w:p w14:paraId="05012604" w14:textId="4560ED08" w:rsidR="00CE3346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49FCA0A4" w14:textId="77777777" w:rsidTr="00EC6D24">
        <w:tc>
          <w:tcPr>
            <w:tcW w:w="1458" w:type="dxa"/>
            <w:vAlign w:val="center"/>
          </w:tcPr>
          <w:p w14:paraId="1028E801" w14:textId="3628820C" w:rsidR="002A159E" w:rsidRPr="00CE3346" w:rsidRDefault="002A159E" w:rsidP="00EC6D24">
            <w:pPr>
              <w:jc w:val="center"/>
              <w:rPr>
                <w:lang w:val="en-US"/>
              </w:rPr>
            </w:pPr>
            <w:r w:rsidRPr="00EC6D24">
              <w:t>1</w:t>
            </w:r>
            <w:r w:rsidR="00CE3346">
              <w:rPr>
                <w:lang w:val="en-US"/>
              </w:rPr>
              <w:t>9</w:t>
            </w:r>
          </w:p>
        </w:tc>
        <w:tc>
          <w:tcPr>
            <w:tcW w:w="3420" w:type="dxa"/>
            <w:vAlign w:val="center"/>
          </w:tcPr>
          <w:p w14:paraId="0C592969" w14:textId="77777777" w:rsidR="002A159E" w:rsidRPr="00EC6D24" w:rsidRDefault="002A159E" w:rsidP="00EC6D24">
            <w:pPr>
              <w:jc w:val="center"/>
            </w:pPr>
            <w:r w:rsidRPr="00EC6D24">
              <w:t>Báo cáo nhập kho</w:t>
            </w:r>
          </w:p>
        </w:tc>
        <w:tc>
          <w:tcPr>
            <w:tcW w:w="4763" w:type="dxa"/>
            <w:vAlign w:val="center"/>
          </w:tcPr>
          <w:p w14:paraId="539659B7" w14:textId="4617FABC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43E8D5EB" w14:textId="77777777" w:rsidTr="00EC6D24">
        <w:tc>
          <w:tcPr>
            <w:tcW w:w="1458" w:type="dxa"/>
            <w:vAlign w:val="center"/>
          </w:tcPr>
          <w:p w14:paraId="7BAB8147" w14:textId="15C791ED" w:rsidR="002A159E" w:rsidRPr="00CE3346" w:rsidRDefault="00CE3346" w:rsidP="00EC6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20" w:type="dxa"/>
            <w:vAlign w:val="center"/>
          </w:tcPr>
          <w:p w14:paraId="7D8B687E" w14:textId="77777777" w:rsidR="002A159E" w:rsidRPr="00EC6D24" w:rsidRDefault="002A159E" w:rsidP="00EC6D24">
            <w:pPr>
              <w:jc w:val="center"/>
            </w:pPr>
            <w:r w:rsidRPr="00EC6D24">
              <w:t>Báo cáo doanh thu</w:t>
            </w:r>
          </w:p>
        </w:tc>
        <w:tc>
          <w:tcPr>
            <w:tcW w:w="4763" w:type="dxa"/>
            <w:vAlign w:val="center"/>
          </w:tcPr>
          <w:p w14:paraId="68349299" w14:textId="0063F586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4EDC3602" w14:textId="77777777" w:rsidTr="00EC6D24">
        <w:tc>
          <w:tcPr>
            <w:tcW w:w="1458" w:type="dxa"/>
            <w:vAlign w:val="center"/>
          </w:tcPr>
          <w:p w14:paraId="56636625" w14:textId="31DA9D6C" w:rsidR="002A159E" w:rsidRPr="00CE3346" w:rsidRDefault="00CE3346" w:rsidP="00EC6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420" w:type="dxa"/>
            <w:vAlign w:val="center"/>
          </w:tcPr>
          <w:p w14:paraId="3E52881C" w14:textId="77777777" w:rsidR="002A159E" w:rsidRPr="00EC6D24" w:rsidRDefault="002A159E" w:rsidP="00EC6D24">
            <w:pPr>
              <w:jc w:val="center"/>
            </w:pPr>
            <w:r w:rsidRPr="00EC6D24">
              <w:t>Thống kê tồn kho</w:t>
            </w:r>
          </w:p>
        </w:tc>
        <w:tc>
          <w:tcPr>
            <w:tcW w:w="4763" w:type="dxa"/>
            <w:vAlign w:val="center"/>
          </w:tcPr>
          <w:p w14:paraId="7F3C7EDF" w14:textId="17BD8FFA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2FCD8529" w14:textId="77777777" w:rsidTr="00EC6D24">
        <w:tc>
          <w:tcPr>
            <w:tcW w:w="1458" w:type="dxa"/>
            <w:vAlign w:val="center"/>
          </w:tcPr>
          <w:p w14:paraId="7110D473" w14:textId="4E9C2315" w:rsidR="002A159E" w:rsidRPr="00CE3346" w:rsidRDefault="00CE3346" w:rsidP="00EC6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420" w:type="dxa"/>
            <w:vAlign w:val="center"/>
          </w:tcPr>
          <w:p w14:paraId="2DB324EF" w14:textId="77777777" w:rsidR="002A159E" w:rsidRPr="00EC6D24" w:rsidRDefault="002A159E" w:rsidP="00EC6D24">
            <w:pPr>
              <w:jc w:val="center"/>
            </w:pPr>
            <w:r w:rsidRPr="00EC6D24">
              <w:t>Tạo biểu đồ</w:t>
            </w:r>
          </w:p>
        </w:tc>
        <w:tc>
          <w:tcPr>
            <w:tcW w:w="4763" w:type="dxa"/>
            <w:vAlign w:val="center"/>
          </w:tcPr>
          <w:p w14:paraId="4C9CA0B1" w14:textId="161CDD86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0840C5D1" w14:textId="77777777" w:rsidTr="00EC6D24">
        <w:tc>
          <w:tcPr>
            <w:tcW w:w="1458" w:type="dxa"/>
            <w:vAlign w:val="center"/>
          </w:tcPr>
          <w:p w14:paraId="7A7A4E15" w14:textId="359529CA" w:rsidR="002A159E" w:rsidRPr="00CE3346" w:rsidRDefault="002A159E" w:rsidP="00EC6D24">
            <w:pPr>
              <w:jc w:val="center"/>
              <w:rPr>
                <w:lang w:val="en-US"/>
              </w:rPr>
            </w:pPr>
            <w:r w:rsidRPr="00EC6D24">
              <w:t>2</w:t>
            </w:r>
            <w:r w:rsidR="00CE3346">
              <w:rPr>
                <w:lang w:val="en-US"/>
              </w:rPr>
              <w:t>3</w:t>
            </w:r>
          </w:p>
        </w:tc>
        <w:tc>
          <w:tcPr>
            <w:tcW w:w="3420" w:type="dxa"/>
            <w:vAlign w:val="center"/>
          </w:tcPr>
          <w:p w14:paraId="411273D0" w14:textId="77777777" w:rsidR="002A159E" w:rsidRPr="00EC6D24" w:rsidRDefault="002A159E" w:rsidP="00EC6D24">
            <w:pPr>
              <w:jc w:val="center"/>
            </w:pPr>
            <w:r w:rsidRPr="00EC6D24">
              <w:t>Đổi mật khẩu</w:t>
            </w:r>
          </w:p>
        </w:tc>
        <w:tc>
          <w:tcPr>
            <w:tcW w:w="4763" w:type="dxa"/>
            <w:vAlign w:val="center"/>
          </w:tcPr>
          <w:p w14:paraId="7BF1D9E3" w14:textId="604C197B" w:rsidR="002A159E" w:rsidRPr="00EC6D24" w:rsidRDefault="000335C5" w:rsidP="00EC6D24">
            <w:pPr>
              <w:jc w:val="center"/>
            </w:pPr>
            <w:r w:rsidRPr="00EC6D24">
              <w:t>100%</w:t>
            </w:r>
          </w:p>
        </w:tc>
      </w:tr>
      <w:tr w:rsidR="002A159E" w14:paraId="31D37FED" w14:textId="77777777" w:rsidTr="00EC6D24">
        <w:tc>
          <w:tcPr>
            <w:tcW w:w="1458" w:type="dxa"/>
            <w:vAlign w:val="center"/>
          </w:tcPr>
          <w:p w14:paraId="37F18937" w14:textId="72D68D2B" w:rsidR="002A159E" w:rsidRPr="00CE3346" w:rsidRDefault="002A159E" w:rsidP="00EC6D24">
            <w:pPr>
              <w:jc w:val="center"/>
              <w:rPr>
                <w:lang w:val="en-US"/>
              </w:rPr>
            </w:pPr>
            <w:r w:rsidRPr="00EC6D24">
              <w:t>2</w:t>
            </w:r>
            <w:r w:rsidR="00CE3346">
              <w:rPr>
                <w:lang w:val="en-US"/>
              </w:rPr>
              <w:t>4</w:t>
            </w:r>
          </w:p>
        </w:tc>
        <w:tc>
          <w:tcPr>
            <w:tcW w:w="3420" w:type="dxa"/>
            <w:vAlign w:val="center"/>
          </w:tcPr>
          <w:p w14:paraId="4829D5DA" w14:textId="77777777" w:rsidR="002A159E" w:rsidRPr="00EC6D24" w:rsidRDefault="002A159E" w:rsidP="00EC6D24">
            <w:pPr>
              <w:jc w:val="center"/>
            </w:pPr>
            <w:r w:rsidRPr="00EC6D24">
              <w:t>Giới thiệu</w:t>
            </w:r>
          </w:p>
        </w:tc>
        <w:tc>
          <w:tcPr>
            <w:tcW w:w="4763" w:type="dxa"/>
            <w:vAlign w:val="center"/>
          </w:tcPr>
          <w:p w14:paraId="07FDE1FE" w14:textId="1B4119C6" w:rsidR="002A159E" w:rsidRPr="00EC6D24" w:rsidRDefault="002A159E" w:rsidP="00EC6D24">
            <w:pPr>
              <w:jc w:val="center"/>
            </w:pPr>
            <w:r w:rsidRPr="00EC6D24">
              <w:t>100%</w:t>
            </w:r>
          </w:p>
        </w:tc>
      </w:tr>
    </w:tbl>
    <w:p w14:paraId="63D13DB4" w14:textId="77777777" w:rsidR="009B18D1" w:rsidRDefault="009B18D1" w:rsidP="009B18D1">
      <w:pPr>
        <w:spacing w:line="360" w:lineRule="auto"/>
        <w:ind w:left="360"/>
        <w:jc w:val="both"/>
        <w:rPr>
          <w:lang w:val="en-US"/>
        </w:rPr>
      </w:pPr>
    </w:p>
    <w:p w14:paraId="66975ACB" w14:textId="77777777" w:rsidR="009B18D1" w:rsidRDefault="009B18D1" w:rsidP="0091498B">
      <w:pPr>
        <w:spacing w:line="360" w:lineRule="auto"/>
        <w:jc w:val="both"/>
        <w:rPr>
          <w:lang w:val="en-US"/>
        </w:rPr>
      </w:pPr>
    </w:p>
    <w:p w14:paraId="2D2BD6D4" w14:textId="4917D2BF" w:rsidR="002A159E" w:rsidRPr="009B18D1" w:rsidRDefault="002A159E" w:rsidP="009B18D1">
      <w:pPr>
        <w:pStyle w:val="ListParagraph"/>
        <w:numPr>
          <w:ilvl w:val="0"/>
          <w:numId w:val="39"/>
        </w:numPr>
        <w:spacing w:line="360" w:lineRule="auto"/>
        <w:jc w:val="both"/>
        <w:rPr>
          <w:lang w:val="en-US"/>
        </w:rPr>
      </w:pPr>
      <w:r w:rsidRPr="009B18D1">
        <w:rPr>
          <w:lang w:val="en-US"/>
        </w:rPr>
        <w:lastRenderedPageBreak/>
        <w:t xml:space="preserve">Tài liệu </w:t>
      </w:r>
      <w:r w:rsidR="009B18D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4794"/>
        <w:gridCol w:w="3081"/>
      </w:tblGrid>
      <w:tr w:rsidR="002A159E" w14:paraId="7BF2594B" w14:textId="77777777" w:rsidTr="005B3702">
        <w:tc>
          <w:tcPr>
            <w:tcW w:w="1368" w:type="dxa"/>
            <w:shd w:val="clear" w:color="auto" w:fill="BFBFBF" w:themeFill="background1" w:themeFillShade="BF"/>
            <w:vAlign w:val="center"/>
          </w:tcPr>
          <w:p w14:paraId="05DD4D20" w14:textId="77777777" w:rsidR="002A159E" w:rsidRPr="005B3702" w:rsidRDefault="002A159E" w:rsidP="005B3702">
            <w:pPr>
              <w:spacing w:line="360" w:lineRule="auto"/>
              <w:jc w:val="center"/>
              <w:rPr>
                <w:b/>
                <w:lang w:val="en-US"/>
              </w:rPr>
            </w:pPr>
            <w:r w:rsidRPr="005B3702">
              <w:rPr>
                <w:b/>
                <w:lang w:val="en-US"/>
              </w:rPr>
              <w:t>STT</w:t>
            </w:r>
          </w:p>
        </w:tc>
        <w:tc>
          <w:tcPr>
            <w:tcW w:w="4794" w:type="dxa"/>
            <w:shd w:val="clear" w:color="auto" w:fill="BFBFBF" w:themeFill="background1" w:themeFillShade="BF"/>
            <w:vAlign w:val="center"/>
          </w:tcPr>
          <w:p w14:paraId="15E46A64" w14:textId="77777777" w:rsidR="002A159E" w:rsidRPr="005B3702" w:rsidRDefault="002A159E" w:rsidP="005B3702">
            <w:pPr>
              <w:spacing w:line="360" w:lineRule="auto"/>
              <w:jc w:val="center"/>
              <w:rPr>
                <w:b/>
                <w:lang w:val="en-US"/>
              </w:rPr>
            </w:pPr>
            <w:r w:rsidRPr="005B3702">
              <w:rPr>
                <w:b/>
                <w:lang w:val="en-US"/>
              </w:rPr>
              <w:t>Tên tài liệu</w:t>
            </w:r>
          </w:p>
        </w:tc>
        <w:tc>
          <w:tcPr>
            <w:tcW w:w="3081" w:type="dxa"/>
            <w:shd w:val="clear" w:color="auto" w:fill="BFBFBF" w:themeFill="background1" w:themeFillShade="BF"/>
            <w:vAlign w:val="center"/>
          </w:tcPr>
          <w:p w14:paraId="76D246C8" w14:textId="77777777" w:rsidR="002A159E" w:rsidRPr="005B3702" w:rsidRDefault="002A159E" w:rsidP="005B3702">
            <w:pPr>
              <w:spacing w:line="360" w:lineRule="auto"/>
              <w:jc w:val="center"/>
              <w:rPr>
                <w:b/>
                <w:lang w:val="en-US"/>
              </w:rPr>
            </w:pPr>
            <w:r w:rsidRPr="005B3702">
              <w:rPr>
                <w:b/>
                <w:lang w:val="en-US"/>
              </w:rPr>
              <w:t>Mức độ hoàn thành</w:t>
            </w:r>
          </w:p>
        </w:tc>
      </w:tr>
      <w:tr w:rsidR="002A159E" w14:paraId="074390D2" w14:textId="77777777" w:rsidTr="005B3702">
        <w:tc>
          <w:tcPr>
            <w:tcW w:w="1368" w:type="dxa"/>
            <w:vAlign w:val="center"/>
          </w:tcPr>
          <w:p w14:paraId="1B588F27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4" w:type="dxa"/>
            <w:vAlign w:val="center"/>
          </w:tcPr>
          <w:p w14:paraId="2F789D37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Thô</w:t>
            </w:r>
            <w:r w:rsidRPr="002A159E">
              <w:rPr>
                <w:lang w:val="en-US"/>
              </w:rPr>
              <w:t>ng</w:t>
            </w:r>
            <w:r>
              <w:rPr>
                <w:lang w:val="en-US"/>
              </w:rPr>
              <w:t xml:space="preserve"> </w:t>
            </w:r>
            <w:r w:rsidRPr="002A159E">
              <w:rPr>
                <w:lang w:val="en-US"/>
              </w:rPr>
              <w:t>Tin</w:t>
            </w:r>
            <w:r>
              <w:rPr>
                <w:lang w:val="en-US"/>
              </w:rPr>
              <w:t xml:space="preserve"> </w:t>
            </w:r>
            <w:r w:rsidRPr="002A159E">
              <w:rPr>
                <w:lang w:val="en-US"/>
              </w:rPr>
              <w:t>Chung</w:t>
            </w:r>
          </w:p>
        </w:tc>
        <w:tc>
          <w:tcPr>
            <w:tcW w:w="3081" w:type="dxa"/>
            <w:vAlign w:val="center"/>
          </w:tcPr>
          <w:p w14:paraId="41341CD9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2A159E" w14:paraId="2648B561" w14:textId="77777777" w:rsidTr="005B3702">
        <w:tc>
          <w:tcPr>
            <w:tcW w:w="1368" w:type="dxa"/>
            <w:vAlign w:val="center"/>
          </w:tcPr>
          <w:p w14:paraId="46176F8D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94" w:type="dxa"/>
            <w:vAlign w:val="center"/>
          </w:tcPr>
          <w:p w14:paraId="0C1F54F5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Phá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 xml:space="preserve"> Biể</w:t>
            </w:r>
            <w:r w:rsidRPr="002A159E">
              <w:rPr>
                <w:lang w:val="en-US"/>
              </w:rPr>
              <w:t>u</w:t>
            </w:r>
            <w:r>
              <w:rPr>
                <w:lang w:val="en-US"/>
              </w:rPr>
              <w:t xml:space="preserve"> Bà</w:t>
            </w:r>
            <w:r w:rsidRPr="002A159E">
              <w:rPr>
                <w:lang w:val="en-US"/>
              </w:rPr>
              <w:t>i</w:t>
            </w:r>
            <w:r>
              <w:rPr>
                <w:lang w:val="en-US"/>
              </w:rPr>
              <w:t xml:space="preserve"> Toán</w:t>
            </w:r>
          </w:p>
        </w:tc>
        <w:tc>
          <w:tcPr>
            <w:tcW w:w="3081" w:type="dxa"/>
            <w:vAlign w:val="center"/>
          </w:tcPr>
          <w:p w14:paraId="290B0197" w14:textId="1E8D7B51" w:rsidR="002A159E" w:rsidRDefault="00D96552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A159E">
              <w:rPr>
                <w:lang w:val="en-US"/>
              </w:rPr>
              <w:t>0%</w:t>
            </w:r>
          </w:p>
        </w:tc>
      </w:tr>
      <w:tr w:rsidR="002A159E" w14:paraId="5413B604" w14:textId="77777777" w:rsidTr="005B3702">
        <w:tc>
          <w:tcPr>
            <w:tcW w:w="1368" w:type="dxa"/>
            <w:vAlign w:val="center"/>
          </w:tcPr>
          <w:p w14:paraId="4E631491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94" w:type="dxa"/>
            <w:vAlign w:val="center"/>
          </w:tcPr>
          <w:p w14:paraId="4A18DFB5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Mô Hì</w:t>
            </w:r>
            <w:r w:rsidRPr="002A159E">
              <w:rPr>
                <w:lang w:val="en-US"/>
              </w:rPr>
              <w:t>nh</w:t>
            </w:r>
            <w:r>
              <w:rPr>
                <w:lang w:val="en-US"/>
              </w:rPr>
              <w:t xml:space="preserve"> </w:t>
            </w:r>
            <w:r w:rsidRPr="002A159E">
              <w:rPr>
                <w:lang w:val="en-US"/>
              </w:rPr>
              <w:t>Use</w:t>
            </w:r>
            <w:r>
              <w:rPr>
                <w:lang w:val="en-US"/>
              </w:rPr>
              <w:t xml:space="preserve"> </w:t>
            </w:r>
            <w:r w:rsidRPr="002A159E">
              <w:rPr>
                <w:lang w:val="en-US"/>
              </w:rPr>
              <w:t>Case</w:t>
            </w:r>
          </w:p>
        </w:tc>
        <w:tc>
          <w:tcPr>
            <w:tcW w:w="3081" w:type="dxa"/>
            <w:vAlign w:val="center"/>
          </w:tcPr>
          <w:p w14:paraId="374B0536" w14:textId="039F9DE8" w:rsidR="002A159E" w:rsidRDefault="00D96552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A159E">
              <w:rPr>
                <w:lang w:val="en-US"/>
              </w:rPr>
              <w:t>0%</w:t>
            </w:r>
          </w:p>
        </w:tc>
      </w:tr>
      <w:tr w:rsidR="002A159E" w14:paraId="6C877BF6" w14:textId="77777777" w:rsidTr="005B3702">
        <w:tc>
          <w:tcPr>
            <w:tcW w:w="1368" w:type="dxa"/>
            <w:vAlign w:val="center"/>
          </w:tcPr>
          <w:p w14:paraId="133AA9A6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94" w:type="dxa"/>
            <w:vAlign w:val="center"/>
          </w:tcPr>
          <w:p w14:paraId="4C8AF1E3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Phâ</w:t>
            </w:r>
            <w:r w:rsidRPr="002A159E">
              <w:rPr>
                <w:lang w:val="en-US"/>
              </w:rPr>
              <w:t>n</w:t>
            </w:r>
            <w:r>
              <w:rPr>
                <w:lang w:val="en-US"/>
              </w:rPr>
              <w:t xml:space="preserve"> Tí</w:t>
            </w:r>
            <w:r w:rsidRPr="002A159E">
              <w:rPr>
                <w:lang w:val="en-US"/>
              </w:rPr>
              <w:t>c</w:t>
            </w:r>
            <w:r>
              <w:rPr>
                <w:lang w:val="en-US"/>
              </w:rPr>
              <w:t>h</w:t>
            </w:r>
          </w:p>
        </w:tc>
        <w:tc>
          <w:tcPr>
            <w:tcW w:w="3081" w:type="dxa"/>
            <w:vAlign w:val="center"/>
          </w:tcPr>
          <w:p w14:paraId="096E6E3B" w14:textId="20694DA1" w:rsidR="002A159E" w:rsidRDefault="00D96552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2A159E">
              <w:rPr>
                <w:lang w:val="en-US"/>
              </w:rPr>
              <w:t>0%</w:t>
            </w:r>
          </w:p>
        </w:tc>
      </w:tr>
      <w:tr w:rsidR="002A159E" w14:paraId="73FAC590" w14:textId="77777777" w:rsidTr="005B3702">
        <w:tc>
          <w:tcPr>
            <w:tcW w:w="1368" w:type="dxa"/>
            <w:vAlign w:val="center"/>
          </w:tcPr>
          <w:p w14:paraId="24AB84DB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794" w:type="dxa"/>
            <w:vAlign w:val="center"/>
          </w:tcPr>
          <w:p w14:paraId="63147C08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Thiế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 xml:space="preserve"> Kế Dữ Liệ</w:t>
            </w:r>
            <w:r w:rsidRPr="002A159E">
              <w:rPr>
                <w:lang w:val="en-US"/>
              </w:rPr>
              <w:t>u</w:t>
            </w:r>
          </w:p>
        </w:tc>
        <w:tc>
          <w:tcPr>
            <w:tcW w:w="3081" w:type="dxa"/>
            <w:vAlign w:val="center"/>
          </w:tcPr>
          <w:p w14:paraId="23E71AC5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2A159E" w14:paraId="4418102C" w14:textId="77777777" w:rsidTr="005B3702">
        <w:tc>
          <w:tcPr>
            <w:tcW w:w="1368" w:type="dxa"/>
            <w:vAlign w:val="center"/>
          </w:tcPr>
          <w:p w14:paraId="767A28E2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794" w:type="dxa"/>
            <w:vAlign w:val="center"/>
          </w:tcPr>
          <w:p w14:paraId="477F64CE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Thiế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 xml:space="preserve"> Kế Kiế</w:t>
            </w:r>
            <w:r w:rsidRPr="002A159E">
              <w:rPr>
                <w:lang w:val="en-US"/>
              </w:rPr>
              <w:t>n</w:t>
            </w:r>
            <w:r>
              <w:rPr>
                <w:lang w:val="en-US"/>
              </w:rPr>
              <w:t xml:space="preserve"> Trú</w:t>
            </w:r>
            <w:r w:rsidRPr="002A159E">
              <w:rPr>
                <w:lang w:val="en-US"/>
              </w:rPr>
              <w:t>c</w:t>
            </w:r>
          </w:p>
        </w:tc>
        <w:tc>
          <w:tcPr>
            <w:tcW w:w="3081" w:type="dxa"/>
            <w:vAlign w:val="center"/>
          </w:tcPr>
          <w:p w14:paraId="7D4B12AA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2A159E" w14:paraId="2A494617" w14:textId="77777777" w:rsidTr="005B3702">
        <w:tc>
          <w:tcPr>
            <w:tcW w:w="1368" w:type="dxa"/>
            <w:vAlign w:val="center"/>
          </w:tcPr>
          <w:p w14:paraId="6A31511B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794" w:type="dxa"/>
            <w:vAlign w:val="center"/>
          </w:tcPr>
          <w:p w14:paraId="010172F2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Thiế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 xml:space="preserve"> Kế </w:t>
            </w:r>
            <w:r w:rsidRPr="002A159E">
              <w:rPr>
                <w:lang w:val="en-US"/>
              </w:rPr>
              <w:t>Giao</w:t>
            </w:r>
            <w:r>
              <w:rPr>
                <w:lang w:val="en-US"/>
              </w:rPr>
              <w:t xml:space="preserve"> Diệ</w:t>
            </w:r>
            <w:r w:rsidRPr="002A159E">
              <w:rPr>
                <w:lang w:val="en-US"/>
              </w:rPr>
              <w:t>n</w:t>
            </w:r>
          </w:p>
        </w:tc>
        <w:tc>
          <w:tcPr>
            <w:tcW w:w="3081" w:type="dxa"/>
            <w:vAlign w:val="center"/>
          </w:tcPr>
          <w:p w14:paraId="2FA3643D" w14:textId="66E93490" w:rsidR="002A159E" w:rsidRDefault="00D96552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A159E">
              <w:rPr>
                <w:lang w:val="en-US"/>
              </w:rPr>
              <w:t>0%</w:t>
            </w:r>
          </w:p>
        </w:tc>
      </w:tr>
      <w:tr w:rsidR="002A159E" w14:paraId="02892439" w14:textId="77777777" w:rsidTr="005B3702">
        <w:tc>
          <w:tcPr>
            <w:tcW w:w="1368" w:type="dxa"/>
            <w:vAlign w:val="center"/>
          </w:tcPr>
          <w:p w14:paraId="58129BBC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94" w:type="dxa"/>
            <w:vAlign w:val="center"/>
          </w:tcPr>
          <w:p w14:paraId="5CED6668" w14:textId="77777777" w:rsidR="002A159E" w:rsidRDefault="002A159E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Kế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 xml:space="preserve"> Quả </w:t>
            </w:r>
            <w:r w:rsidRPr="002A159E">
              <w:rPr>
                <w:lang w:val="en-US"/>
              </w:rPr>
              <w:t>T</w:t>
            </w:r>
            <w:r>
              <w:rPr>
                <w:lang w:val="en-US"/>
              </w:rPr>
              <w:t>hự</w:t>
            </w:r>
            <w:r w:rsidRPr="002A159E">
              <w:rPr>
                <w:lang w:val="en-US"/>
              </w:rPr>
              <w:t>c</w:t>
            </w:r>
            <w:r>
              <w:rPr>
                <w:lang w:val="en-US"/>
              </w:rPr>
              <w:t xml:space="preserve"> Hiệ</w:t>
            </w:r>
            <w:r w:rsidRPr="002A159E">
              <w:rPr>
                <w:lang w:val="en-US"/>
              </w:rPr>
              <w:t>n</w:t>
            </w:r>
          </w:p>
        </w:tc>
        <w:tc>
          <w:tcPr>
            <w:tcW w:w="3081" w:type="dxa"/>
            <w:vAlign w:val="center"/>
          </w:tcPr>
          <w:p w14:paraId="1A7E838B" w14:textId="22E1CF8A" w:rsidR="002A159E" w:rsidRDefault="00D96552" w:rsidP="005B370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A159E">
              <w:rPr>
                <w:lang w:val="en-US"/>
              </w:rPr>
              <w:t>0%</w:t>
            </w:r>
          </w:p>
        </w:tc>
      </w:tr>
    </w:tbl>
    <w:p w14:paraId="623F3F13" w14:textId="77777777" w:rsidR="002A159E" w:rsidRDefault="002A159E" w:rsidP="00770457">
      <w:pPr>
        <w:spacing w:line="360" w:lineRule="auto"/>
        <w:jc w:val="both"/>
        <w:rPr>
          <w:lang w:val="en-US"/>
        </w:rPr>
      </w:pPr>
    </w:p>
    <w:p w14:paraId="2F63A7BA" w14:textId="77777777" w:rsidR="002A159E" w:rsidRPr="00A17179" w:rsidRDefault="002A159E" w:rsidP="00A17179">
      <w:pPr>
        <w:pStyle w:val="ListParagraph"/>
        <w:numPr>
          <w:ilvl w:val="0"/>
          <w:numId w:val="39"/>
        </w:numPr>
        <w:spacing w:line="360" w:lineRule="auto"/>
        <w:jc w:val="both"/>
        <w:rPr>
          <w:lang w:val="en-US"/>
        </w:rPr>
      </w:pPr>
      <w:r w:rsidRPr="00A17179">
        <w:rPr>
          <w:lang w:val="en-US"/>
        </w:rPr>
        <w:t xml:space="preserve">Điểm đặc sắc </w:t>
      </w:r>
    </w:p>
    <w:p w14:paraId="64CA231C" w14:textId="21E42D7D" w:rsidR="002A159E" w:rsidRPr="002A159E" w:rsidRDefault="002A159E" w:rsidP="002A159E">
      <w:pPr>
        <w:pStyle w:val="ListParagraph"/>
        <w:numPr>
          <w:ilvl w:val="0"/>
          <w:numId w:val="37"/>
        </w:numPr>
        <w:spacing w:line="360" w:lineRule="auto"/>
        <w:jc w:val="both"/>
        <w:rPr>
          <w:lang w:val="en-US"/>
        </w:rPr>
      </w:pPr>
      <w:bookmarkStart w:id="8" w:name="_GoBack"/>
      <w:bookmarkEnd w:id="8"/>
      <w:r w:rsidRPr="002A159E">
        <w:rPr>
          <w:lang w:val="en-US"/>
        </w:rPr>
        <w:t>Ứng d</w:t>
      </w:r>
      <w:r w:rsidR="004066BE">
        <w:rPr>
          <w:lang w:val="en-US"/>
        </w:rPr>
        <w:t>ụ</w:t>
      </w:r>
      <w:r w:rsidRPr="002A159E">
        <w:rPr>
          <w:lang w:val="en-US"/>
        </w:rPr>
        <w:t>ng theo kiến trúc 3 Layers / 1 tier</w:t>
      </w:r>
      <w:r w:rsidR="00A17179">
        <w:rPr>
          <w:lang w:val="en-US"/>
        </w:rPr>
        <w:t>.</w:t>
      </w:r>
    </w:p>
    <w:p w14:paraId="366A1DBB" w14:textId="77777777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9" w:name="_Toc176926432"/>
      <w:bookmarkStart w:id="10" w:name="_Toc369451684"/>
      <w:bookmarkStart w:id="11" w:name="_Toc502516252"/>
      <w:bookmarkStart w:id="12" w:name="_Toc502516261"/>
      <w:r>
        <w:rPr>
          <w:lang w:val="en-US"/>
        </w:rPr>
        <w:t>Hướng phát triển</w:t>
      </w:r>
      <w:bookmarkEnd w:id="9"/>
      <w:bookmarkEnd w:id="10"/>
      <w:bookmarkEnd w:id="11"/>
      <w:bookmarkEnd w:id="12"/>
    </w:p>
    <w:p w14:paraId="20036939" w14:textId="77777777" w:rsidR="003C2F0F" w:rsidRPr="003C2F0F" w:rsidRDefault="00770457" w:rsidP="00770457">
      <w:pPr>
        <w:rPr>
          <w:i/>
          <w:color w:val="0000FF"/>
          <w:lang w:val="en-US"/>
        </w:rPr>
      </w:pPr>
      <w:r w:rsidRPr="00E74222">
        <w:rPr>
          <w:i/>
          <w:color w:val="0000FF"/>
          <w:lang w:val="en-US"/>
        </w:rPr>
        <w:t>Anh/Chị hãy nêu ra hướng phát triển (nếu có) của đề tài</w:t>
      </w: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DBA76" w14:textId="77777777" w:rsidR="005723C9" w:rsidRDefault="005723C9">
      <w:r>
        <w:separator/>
      </w:r>
    </w:p>
  </w:endnote>
  <w:endnote w:type="continuationSeparator" w:id="0">
    <w:p w14:paraId="6A1EC0A7" w14:textId="77777777" w:rsidR="005723C9" w:rsidRDefault="0057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4335C" w14:textId="77777777" w:rsidR="005D4E59" w:rsidRDefault="005D4E59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65B55F1E" wp14:editId="00ACAB85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31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F1B32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B5A4E0A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7728" behindDoc="1" locked="0" layoutInCell="1" allowOverlap="1" wp14:anchorId="23EEAB61" wp14:editId="619821A1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270A835" w14:textId="559C1726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0053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0173887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A8F53" w14:textId="77777777" w:rsidR="005723C9" w:rsidRDefault="005723C9">
      <w:r>
        <w:separator/>
      </w:r>
    </w:p>
  </w:footnote>
  <w:footnote w:type="continuationSeparator" w:id="0">
    <w:p w14:paraId="04CC981C" w14:textId="77777777" w:rsidR="005723C9" w:rsidRDefault="00572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FAE31" w14:textId="77777777" w:rsidR="005D4E59" w:rsidRDefault="005D4E59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7DEC209" wp14:editId="0DDC568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29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2DB1" id="Freeform 1" o:spid="_x0000_s1026" style="position:absolute;margin-left:0;margin-top:0;width:93.15pt;height:815.8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095F5A34" wp14:editId="58EF1EB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30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9CA4E76" w14:textId="77777777" w:rsidR="005D4E59" w:rsidRDefault="005D4E59" w:rsidP="003B781A">
    <w:pPr>
      <w:pStyle w:val="Title"/>
      <w:rPr>
        <w:lang w:val="en-US"/>
      </w:rPr>
    </w:pPr>
  </w:p>
  <w:p w14:paraId="1130FBB5" w14:textId="77777777" w:rsidR="005D4E59" w:rsidRPr="003B1A2B" w:rsidRDefault="005D4E59" w:rsidP="003B781A">
    <w:pPr>
      <w:rPr>
        <w:lang w:val="en-US"/>
      </w:rPr>
    </w:pPr>
  </w:p>
  <w:p w14:paraId="1F350561" w14:textId="77777777" w:rsidR="005D4E59" w:rsidRPr="00F53DBB" w:rsidRDefault="005D4E59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01C1DAC" w14:textId="77777777" w:rsidR="005D4E59" w:rsidRPr="0040293A" w:rsidRDefault="005D4E59" w:rsidP="003B781A">
    <w:pPr>
      <w:pStyle w:val="Header"/>
      <w:rPr>
        <w:rFonts w:eastAsia="Tahoma"/>
      </w:rPr>
    </w:pPr>
  </w:p>
  <w:p w14:paraId="61AB3B9B" w14:textId="77777777" w:rsidR="005D4E59" w:rsidRPr="003B781A" w:rsidRDefault="005D4E59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5EE42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13676E33" wp14:editId="7B3CABCF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243EEBE5" w14:textId="77777777" w:rsidTr="008D3541">
      <w:tc>
        <w:tcPr>
          <w:tcW w:w="6623" w:type="dxa"/>
          <w:shd w:val="clear" w:color="auto" w:fill="auto"/>
        </w:tcPr>
        <w:p w14:paraId="39E23072" w14:textId="50AC09F2" w:rsidR="00E95D0C" w:rsidRPr="008D3541" w:rsidRDefault="007E7DEA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lý bán sách</w:t>
          </w:r>
        </w:p>
      </w:tc>
      <w:tc>
        <w:tcPr>
          <w:tcW w:w="2845" w:type="dxa"/>
          <w:shd w:val="clear" w:color="auto" w:fill="auto"/>
        </w:tcPr>
        <w:p w14:paraId="3569506B" w14:textId="3E1FCF4B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E7DEA">
            <w:rPr>
              <w:lang w:val="en-US"/>
            </w:rPr>
            <w:t>1.0</w:t>
          </w:r>
        </w:p>
      </w:tc>
    </w:tr>
    <w:tr w:rsidR="00E95D0C" w14:paraId="20E7A6B5" w14:textId="77777777" w:rsidTr="008D3541">
      <w:tc>
        <w:tcPr>
          <w:tcW w:w="6623" w:type="dxa"/>
          <w:shd w:val="clear" w:color="auto" w:fill="auto"/>
        </w:tcPr>
        <w:p w14:paraId="1CEC6D8F" w14:textId="77777777" w:rsidR="00E95D0C" w:rsidRPr="008D3541" w:rsidRDefault="00770457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14:paraId="3533D7B9" w14:textId="1889A18E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73500">
            <w:rPr>
              <w:lang w:val="en-US"/>
            </w:rPr>
            <w:t>19</w:t>
          </w:r>
          <w:r w:rsidR="007E7DEA">
            <w:rPr>
              <w:lang w:val="en-US"/>
            </w:rPr>
            <w:t>/1/201</w:t>
          </w:r>
          <w:r w:rsidR="00773500">
            <w:rPr>
              <w:lang w:val="en-US"/>
            </w:rPr>
            <w:t>8</w:t>
          </w:r>
        </w:p>
      </w:tc>
    </w:tr>
  </w:tbl>
  <w:p w14:paraId="71F320B4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5203C7"/>
    <w:multiLevelType w:val="hybridMultilevel"/>
    <w:tmpl w:val="FBB6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004A0"/>
    <w:multiLevelType w:val="hybridMultilevel"/>
    <w:tmpl w:val="298E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20"/>
  </w:num>
  <w:num w:numId="5">
    <w:abstractNumId w:val="23"/>
  </w:num>
  <w:num w:numId="6">
    <w:abstractNumId w:val="13"/>
  </w:num>
  <w:num w:numId="7">
    <w:abstractNumId w:val="24"/>
  </w:num>
  <w:num w:numId="8">
    <w:abstractNumId w:val="29"/>
  </w:num>
  <w:num w:numId="9">
    <w:abstractNumId w:val="16"/>
  </w:num>
  <w:num w:numId="10">
    <w:abstractNumId w:val="10"/>
  </w:num>
  <w:num w:numId="11">
    <w:abstractNumId w:val="34"/>
  </w:num>
  <w:num w:numId="12">
    <w:abstractNumId w:val="30"/>
  </w:num>
  <w:num w:numId="13">
    <w:abstractNumId w:val="28"/>
  </w:num>
  <w:num w:numId="14">
    <w:abstractNumId w:val="3"/>
  </w:num>
  <w:num w:numId="15">
    <w:abstractNumId w:val="7"/>
  </w:num>
  <w:num w:numId="16">
    <w:abstractNumId w:val="27"/>
  </w:num>
  <w:num w:numId="17">
    <w:abstractNumId w:val="32"/>
  </w:num>
  <w:num w:numId="18">
    <w:abstractNumId w:val="15"/>
  </w:num>
  <w:num w:numId="19">
    <w:abstractNumId w:val="26"/>
  </w:num>
  <w:num w:numId="20">
    <w:abstractNumId w:val="31"/>
  </w:num>
  <w:num w:numId="21">
    <w:abstractNumId w:val="33"/>
  </w:num>
  <w:num w:numId="22">
    <w:abstractNumId w:val="11"/>
  </w:num>
  <w:num w:numId="23">
    <w:abstractNumId w:val="19"/>
  </w:num>
  <w:num w:numId="24">
    <w:abstractNumId w:val="8"/>
  </w:num>
  <w:num w:numId="25">
    <w:abstractNumId w:val="6"/>
  </w:num>
  <w:num w:numId="26">
    <w:abstractNumId w:val="18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0"/>
  </w:num>
  <w:num w:numId="33">
    <w:abstractNumId w:val="0"/>
  </w:num>
  <w:num w:numId="34">
    <w:abstractNumId w:val="21"/>
  </w:num>
  <w:num w:numId="35">
    <w:abstractNumId w:val="14"/>
  </w:num>
  <w:num w:numId="36">
    <w:abstractNumId w:val="9"/>
  </w:num>
  <w:num w:numId="37">
    <w:abstractNumId w:val="2"/>
  </w:num>
  <w:num w:numId="38">
    <w:abstractNumId w:val="12"/>
  </w:num>
  <w:num w:numId="39">
    <w:abstractNumId w:val="4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335C5"/>
    <w:rsid w:val="000519D9"/>
    <w:rsid w:val="000679AA"/>
    <w:rsid w:val="000C0CA8"/>
    <w:rsid w:val="00104B02"/>
    <w:rsid w:val="001165FE"/>
    <w:rsid w:val="00213ECB"/>
    <w:rsid w:val="002160F2"/>
    <w:rsid w:val="00221A67"/>
    <w:rsid w:val="002A159E"/>
    <w:rsid w:val="00301562"/>
    <w:rsid w:val="0031511D"/>
    <w:rsid w:val="003548A8"/>
    <w:rsid w:val="003701D7"/>
    <w:rsid w:val="003747E6"/>
    <w:rsid w:val="003C2F0F"/>
    <w:rsid w:val="004066BE"/>
    <w:rsid w:val="004176B5"/>
    <w:rsid w:val="00435847"/>
    <w:rsid w:val="004A38E5"/>
    <w:rsid w:val="004A785B"/>
    <w:rsid w:val="004B7CC9"/>
    <w:rsid w:val="004E4257"/>
    <w:rsid w:val="005047B3"/>
    <w:rsid w:val="00535110"/>
    <w:rsid w:val="005723C9"/>
    <w:rsid w:val="005802A5"/>
    <w:rsid w:val="005B3702"/>
    <w:rsid w:val="005D4E59"/>
    <w:rsid w:val="00604401"/>
    <w:rsid w:val="0060493B"/>
    <w:rsid w:val="006257BE"/>
    <w:rsid w:val="0064329D"/>
    <w:rsid w:val="006855DC"/>
    <w:rsid w:val="006E420F"/>
    <w:rsid w:val="006E56E2"/>
    <w:rsid w:val="007338F6"/>
    <w:rsid w:val="00756133"/>
    <w:rsid w:val="00767CB6"/>
    <w:rsid w:val="00770457"/>
    <w:rsid w:val="00773500"/>
    <w:rsid w:val="007A1DE8"/>
    <w:rsid w:val="007E7DEA"/>
    <w:rsid w:val="007F21C9"/>
    <w:rsid w:val="00822E81"/>
    <w:rsid w:val="008243D9"/>
    <w:rsid w:val="00895E61"/>
    <w:rsid w:val="008B1041"/>
    <w:rsid w:val="008C45B5"/>
    <w:rsid w:val="008C726D"/>
    <w:rsid w:val="008D3541"/>
    <w:rsid w:val="00900650"/>
    <w:rsid w:val="0091498B"/>
    <w:rsid w:val="009369BC"/>
    <w:rsid w:val="00984338"/>
    <w:rsid w:val="0099744F"/>
    <w:rsid w:val="009B18D1"/>
    <w:rsid w:val="009B2AFC"/>
    <w:rsid w:val="009F47F5"/>
    <w:rsid w:val="00A1472E"/>
    <w:rsid w:val="00A17179"/>
    <w:rsid w:val="00A23833"/>
    <w:rsid w:val="00A4083F"/>
    <w:rsid w:val="00A544E7"/>
    <w:rsid w:val="00A638EF"/>
    <w:rsid w:val="00AD5F7B"/>
    <w:rsid w:val="00B27935"/>
    <w:rsid w:val="00B871C5"/>
    <w:rsid w:val="00BA124C"/>
    <w:rsid w:val="00BB5444"/>
    <w:rsid w:val="00C14AB8"/>
    <w:rsid w:val="00C74D6D"/>
    <w:rsid w:val="00CA52C8"/>
    <w:rsid w:val="00CA75F9"/>
    <w:rsid w:val="00CE3346"/>
    <w:rsid w:val="00D00539"/>
    <w:rsid w:val="00D06B04"/>
    <w:rsid w:val="00D234F3"/>
    <w:rsid w:val="00D328EA"/>
    <w:rsid w:val="00D96552"/>
    <w:rsid w:val="00DA2A6D"/>
    <w:rsid w:val="00DC363E"/>
    <w:rsid w:val="00DD57E3"/>
    <w:rsid w:val="00DE4628"/>
    <w:rsid w:val="00E6501E"/>
    <w:rsid w:val="00E95D0C"/>
    <w:rsid w:val="00EC6AC1"/>
    <w:rsid w:val="00EC6D24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553B4"/>
  <w15:docId w15:val="{2E661238-D352-4121-85FB-331F96B4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rFonts w:asciiTheme="minorHAnsi" w:hAnsiTheme="minorHAnsi"/>
      <w:smallCaps/>
      <w:sz w:val="20"/>
    </w:rPr>
  </w:style>
  <w:style w:type="paragraph" w:styleId="TOC3">
    <w:name w:val="toc 3"/>
    <w:basedOn w:val="Normal"/>
    <w:next w:val="Normal"/>
    <w:semiHidden/>
    <w:pPr>
      <w:ind w:left="480"/>
    </w:pPr>
    <w:rPr>
      <w:rFonts w:asciiTheme="minorHAnsi" w:hAnsiTheme="minorHAnsi"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semiHidden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rFonts w:asciiTheme="minorHAnsi" w:hAnsiTheme="minorHAnsi"/>
      <w:sz w:val="18"/>
      <w:szCs w:val="18"/>
    </w:r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2A15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E7DEA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C7393-E4C3-4C5F-9BAE-41CD474E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65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2194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Đức Đông Nguyễn</cp:lastModifiedBy>
  <cp:revision>50</cp:revision>
  <cp:lastPrinted>2013-12-07T15:59:00Z</cp:lastPrinted>
  <dcterms:created xsi:type="dcterms:W3CDTF">2013-10-13T11:18:00Z</dcterms:created>
  <dcterms:modified xsi:type="dcterms:W3CDTF">2018-01-19T05:12:00Z</dcterms:modified>
</cp:coreProperties>
</file>